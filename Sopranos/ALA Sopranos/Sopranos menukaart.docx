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C1D707" w14:textId="6110F866" w:rsidR="00381E02" w:rsidRPr="00265138" w:rsidRDefault="00137472" w:rsidP="00137472">
      <w:pPr>
        <w:pStyle w:val="Grafischanker"/>
      </w:pPr>
      <w:r w:rsidRPr="00265138">
        <w:rPr>
          <w:lang w:bidi="nl-NL"/>
        </w:rPr>
        <w:drawing>
          <wp:anchor distT="0" distB="0" distL="114300" distR="114300" simplePos="0" relativeHeight="251657214" behindDoc="1" locked="1" layoutInCell="1" allowOverlap="1" wp14:anchorId="4ABA98E8" wp14:editId="5EC8630A">
            <wp:simplePos x="0" y="0"/>
            <wp:positionH relativeFrom="margin">
              <wp:posOffset>-914400</wp:posOffset>
            </wp:positionH>
            <wp:positionV relativeFrom="paragraph">
              <wp:posOffset>-461010</wp:posOffset>
            </wp:positionV>
            <wp:extent cx="8001000" cy="10915650"/>
            <wp:effectExtent l="0" t="0" r="0" b="0"/>
            <wp:wrapNone/>
            <wp:docPr id="17" name="Afbeelding 17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Afbeelding 17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01000" cy="10915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Style w:val="Tabelraster"/>
        <w:tblpPr w:leftFromText="141" w:rightFromText="141" w:vertAnchor="text" w:horzAnchor="margin" w:tblpXSpec="center" w:tblpY="1320"/>
        <w:tblW w:w="1008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84"/>
        <w:gridCol w:w="322"/>
        <w:gridCol w:w="698"/>
        <w:gridCol w:w="392"/>
        <w:gridCol w:w="328"/>
        <w:gridCol w:w="3543"/>
        <w:gridCol w:w="1020"/>
      </w:tblGrid>
      <w:tr w:rsidR="00266980" w:rsidRPr="00265138" w14:paraId="3ADD9D35" w14:textId="77777777" w:rsidTr="00266980">
        <w:trPr>
          <w:trHeight w:val="1008"/>
        </w:trPr>
        <w:tc>
          <w:tcPr>
            <w:tcW w:w="4106" w:type="dxa"/>
            <w:gridSpan w:val="2"/>
            <w:vAlign w:val="center"/>
          </w:tcPr>
          <w:bookmarkStart w:id="0" w:name="_Hlk64409310"/>
          <w:p w14:paraId="679B6DA8" w14:textId="77777777" w:rsidR="00266980" w:rsidRPr="00265138" w:rsidRDefault="007B5527" w:rsidP="00266980">
            <w:pPr>
              <w:pStyle w:val="Kop1"/>
              <w:jc w:val="center"/>
              <w:outlineLvl w:val="0"/>
            </w:pPr>
            <w:sdt>
              <w:sdtPr>
                <w:id w:val="-1611281815"/>
                <w:placeholder>
                  <w:docPart w:val="04FEE104FCE04D52BFAB68954286E0C9"/>
                </w:placeholder>
                <w15:appearance w15:val="hidden"/>
              </w:sdtPr>
              <w:sdtEndPr>
                <w:rPr>
                  <w:bCs/>
                </w:rPr>
              </w:sdtEndPr>
              <w:sdtContent>
                <w:r w:rsidR="00266980">
                  <w:t>Pizza’s</w:t>
                </w:r>
              </w:sdtContent>
            </w:sdt>
          </w:p>
        </w:tc>
        <w:tc>
          <w:tcPr>
            <w:tcW w:w="1418" w:type="dxa"/>
            <w:gridSpan w:val="3"/>
          </w:tcPr>
          <w:p w14:paraId="50CAA39E" w14:textId="77777777" w:rsidR="00266980" w:rsidRDefault="00266980" w:rsidP="00266980">
            <w:pPr>
              <w:jc w:val="center"/>
            </w:pPr>
            <w:r w:rsidRPr="00265138">
              <w:rPr>
                <w:noProof/>
                <w:lang w:bidi="nl-NL"/>
              </w:rPr>
              <w:drawing>
                <wp:anchor distT="0" distB="0" distL="114300" distR="114300" simplePos="0" relativeHeight="251666432" behindDoc="1" locked="0" layoutInCell="1" allowOverlap="1" wp14:anchorId="2BB61785" wp14:editId="03B1202A">
                  <wp:simplePos x="0" y="0"/>
                  <wp:positionH relativeFrom="column">
                    <wp:posOffset>99695</wp:posOffset>
                  </wp:positionH>
                  <wp:positionV relativeFrom="paragraph">
                    <wp:posOffset>199118</wp:posOffset>
                  </wp:positionV>
                  <wp:extent cx="532130" cy="532130"/>
                  <wp:effectExtent l="0" t="0" r="1270" b="1270"/>
                  <wp:wrapSquare wrapText="bothSides"/>
                  <wp:docPr id="4" name="Afbeelding 4" descr="Contour van hele pizz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Afbeelding 1" descr="Contour van hele pizza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2130" cy="5321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08F3B939" w14:textId="77777777" w:rsidR="00266980" w:rsidRPr="00265138" w:rsidRDefault="00266980" w:rsidP="00266980">
            <w:pPr>
              <w:jc w:val="center"/>
            </w:pPr>
          </w:p>
        </w:tc>
        <w:tc>
          <w:tcPr>
            <w:tcW w:w="3543" w:type="dxa"/>
            <w:vAlign w:val="center"/>
          </w:tcPr>
          <w:p w14:paraId="09156480" w14:textId="77777777" w:rsidR="00266980" w:rsidRPr="00265138" w:rsidRDefault="007B5527" w:rsidP="00266980">
            <w:pPr>
              <w:pStyle w:val="Kop1"/>
              <w:jc w:val="center"/>
              <w:outlineLvl w:val="0"/>
            </w:pPr>
            <w:sdt>
              <w:sdtPr>
                <w:id w:val="-1613591071"/>
                <w:placeholder>
                  <w:docPart w:val="E131EA0111904AA9988304FE776DE2EC"/>
                </w:placeholder>
                <w15:appearance w15:val="hidden"/>
              </w:sdtPr>
              <w:sdtEndPr/>
              <w:sdtContent>
                <w:r w:rsidR="00266980">
                  <w:t>Drinken</w:t>
                </w:r>
              </w:sdtContent>
            </w:sdt>
          </w:p>
        </w:tc>
        <w:tc>
          <w:tcPr>
            <w:tcW w:w="1020" w:type="dxa"/>
          </w:tcPr>
          <w:p w14:paraId="14BD3D19" w14:textId="77777777" w:rsidR="00266980" w:rsidRDefault="00266980" w:rsidP="00266980">
            <w:pPr>
              <w:pStyle w:val="Kop1"/>
              <w:outlineLvl w:val="0"/>
            </w:pPr>
          </w:p>
        </w:tc>
      </w:tr>
      <w:tr w:rsidR="00916F6A" w:rsidRPr="00265138" w14:paraId="799EAFA5" w14:textId="77777777" w:rsidTr="00D0637B">
        <w:trPr>
          <w:trHeight w:val="572"/>
        </w:trPr>
        <w:tc>
          <w:tcPr>
            <w:tcW w:w="3784" w:type="dxa"/>
            <w:tcMar>
              <w:left w:w="115" w:type="dxa"/>
              <w:right w:w="0" w:type="dxa"/>
            </w:tcMar>
          </w:tcPr>
          <w:p w14:paraId="62E4CBC6" w14:textId="77777777" w:rsidR="00266980" w:rsidRPr="009F110D" w:rsidRDefault="007B5527" w:rsidP="00266980">
            <w:pPr>
              <w:pStyle w:val="Artikelenprijs"/>
              <w:rPr>
                <w:lang w:val="en-GB"/>
              </w:rPr>
            </w:pPr>
            <w:sdt>
              <w:sdtPr>
                <w:id w:val="-324819806"/>
                <w:placeholder>
                  <w:docPart w:val="EA6CB841729F4B1B8CE342FE07996B2D"/>
                </w:placeholder>
                <w15:appearance w15:val="hidden"/>
              </w:sdtPr>
              <w:sdtEndPr/>
              <w:sdtContent>
                <w:r w:rsidR="00266980" w:rsidRPr="009F110D">
                  <w:rPr>
                    <w:lang w:val="en-GB"/>
                  </w:rPr>
                  <w:t>Margherita …………………………</w:t>
                </w:r>
              </w:sdtContent>
            </w:sdt>
          </w:p>
          <w:p w14:paraId="7E6A5CBE" w14:textId="77777777" w:rsidR="00266980" w:rsidRPr="009F110D" w:rsidRDefault="007B5527" w:rsidP="00266980">
            <w:pPr>
              <w:rPr>
                <w:rFonts w:ascii="SourceSansPro-Regular" w:eastAsia="SourceSansPro-Regular" w:hAnsi="SourceSansPro-Regular" w:cs="SourceSansPro-Regular"/>
                <w:szCs w:val="20"/>
                <w:lang w:val="en-GB" w:bidi="nl-NL"/>
              </w:rPr>
            </w:pPr>
            <w:sdt>
              <w:sdtPr>
                <w:rPr>
                  <w:rFonts w:ascii="SourceSansPro-Regular" w:hAnsi="SourceSansPro-Regular" w:cs="SourceSansPro-Regular"/>
                  <w:szCs w:val="20"/>
                </w:rPr>
                <w:id w:val="874115197"/>
                <w:placeholder>
                  <w:docPart w:val="736D33E90F84433B9358D8DCE2F3E369"/>
                </w:placeholder>
                <w:showingPlcHdr/>
                <w15:appearance w15:val="hidden"/>
              </w:sdtPr>
              <w:sdtEndPr/>
              <w:sdtContent>
                <w:r w:rsidR="00266980" w:rsidRPr="009F110D">
                  <w:rPr>
                    <w:lang w:val="en-GB" w:bidi="nl-NL"/>
                  </w:rPr>
                  <w:t>Pomodoro, verse mozzarella, basilicum, Grana Padano</w:t>
                </w:r>
              </w:sdtContent>
            </w:sdt>
            <w:r w:rsidR="00266980" w:rsidRPr="009F110D">
              <w:rPr>
                <w:rFonts w:ascii="SourceSansPro-Regular" w:eastAsia="SourceSansPro-Regular" w:hAnsi="SourceSansPro-Regular" w:cs="SourceSansPro-Regular"/>
                <w:szCs w:val="20"/>
                <w:lang w:val="en-GB" w:bidi="nl-NL"/>
              </w:rPr>
              <w:t xml:space="preserve"> </w:t>
            </w:r>
          </w:p>
          <w:p w14:paraId="5174E1DA" w14:textId="77777777" w:rsidR="00266980" w:rsidRPr="00501D12" w:rsidRDefault="00266980" w:rsidP="00266980">
            <w:pPr>
              <w:pStyle w:val="Lijstalinea"/>
              <w:numPr>
                <w:ilvl w:val="0"/>
                <w:numId w:val="1"/>
              </w:numPr>
              <w:rPr>
                <w:rFonts w:ascii="SourceSansPro-Regular" w:eastAsia="SourceSansPro-Regular" w:hAnsi="SourceSansPro-Regular" w:cs="SourceSansPro-Regular"/>
                <w:szCs w:val="20"/>
                <w:lang w:bidi="nl-NL"/>
              </w:rPr>
            </w:pPr>
            <w:r>
              <w:t xml:space="preserve">Medium, large, </w:t>
            </w:r>
            <w:proofErr w:type="spellStart"/>
            <w:r>
              <w:t>calzone</w:t>
            </w:r>
            <w:proofErr w:type="spellEnd"/>
          </w:p>
        </w:tc>
        <w:tc>
          <w:tcPr>
            <w:tcW w:w="1020" w:type="dxa"/>
            <w:gridSpan w:val="2"/>
            <w:tcBorders>
              <w:right w:val="single" w:sz="18" w:space="0" w:color="FF0000"/>
            </w:tcBorders>
          </w:tcPr>
          <w:p w14:paraId="0C0959B7" w14:textId="77777777" w:rsidR="00266980" w:rsidRPr="000A5F48" w:rsidRDefault="00266980" w:rsidP="00266980">
            <w:pPr>
              <w:rPr>
                <w:b/>
                <w:bCs/>
                <w:sz w:val="24"/>
                <w:szCs w:val="24"/>
              </w:rPr>
            </w:pPr>
            <w:r w:rsidRPr="000A5F48">
              <w:rPr>
                <w:b/>
                <w:bCs/>
                <w:sz w:val="24"/>
                <w:szCs w:val="24"/>
              </w:rPr>
              <w:t>€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 w:rsidRPr="000A5F48">
              <w:rPr>
                <w:b/>
                <w:bCs/>
                <w:sz w:val="24"/>
                <w:szCs w:val="24"/>
              </w:rPr>
              <w:t>9,50</w:t>
            </w:r>
          </w:p>
        </w:tc>
        <w:tc>
          <w:tcPr>
            <w:tcW w:w="392" w:type="dxa"/>
            <w:tcBorders>
              <w:left w:val="single" w:sz="18" w:space="0" w:color="FF0000"/>
            </w:tcBorders>
          </w:tcPr>
          <w:p w14:paraId="5DC37C13" w14:textId="77777777" w:rsidR="00266980" w:rsidRPr="000A5F48" w:rsidRDefault="00266980" w:rsidP="00266980">
            <w:pPr>
              <w:rPr>
                <w:sz w:val="24"/>
                <w:szCs w:val="24"/>
              </w:rPr>
            </w:pPr>
          </w:p>
        </w:tc>
        <w:tc>
          <w:tcPr>
            <w:tcW w:w="3871" w:type="dxa"/>
            <w:gridSpan w:val="2"/>
            <w:tcMar>
              <w:left w:w="115" w:type="dxa"/>
              <w:right w:w="0" w:type="dxa"/>
            </w:tcMar>
          </w:tcPr>
          <w:p w14:paraId="6E9B3511" w14:textId="106D828C" w:rsidR="00266980" w:rsidRDefault="00266980" w:rsidP="00266980">
            <w:pPr>
              <w:rPr>
                <w:b/>
                <w:bCs/>
                <w:sz w:val="24"/>
                <w:szCs w:val="24"/>
              </w:rPr>
            </w:pPr>
            <w:r w:rsidRPr="00F16FBA">
              <w:rPr>
                <w:b/>
                <w:bCs/>
                <w:sz w:val="24"/>
                <w:szCs w:val="24"/>
              </w:rPr>
              <w:t>7up</w:t>
            </w:r>
            <w:r w:rsidR="00053ED2">
              <w:rPr>
                <w:b/>
                <w:bCs/>
                <w:sz w:val="24"/>
                <w:szCs w:val="24"/>
              </w:rPr>
              <w:t xml:space="preserve"> ……………………………………</w:t>
            </w:r>
          </w:p>
          <w:p w14:paraId="3617E761" w14:textId="77777777" w:rsidR="00882F14" w:rsidRDefault="00882F14" w:rsidP="00266980">
            <w:pPr>
              <w:rPr>
                <w:b/>
                <w:bCs/>
                <w:sz w:val="24"/>
                <w:szCs w:val="24"/>
              </w:rPr>
            </w:pPr>
          </w:p>
          <w:p w14:paraId="2F7BC064" w14:textId="4E1454AC" w:rsidR="00882F14" w:rsidRPr="00F16FBA" w:rsidRDefault="00882F14" w:rsidP="00266980">
            <w:pPr>
              <w:rPr>
                <w:b/>
                <w:bCs/>
                <w:sz w:val="24"/>
                <w:szCs w:val="24"/>
              </w:rPr>
            </w:pPr>
            <w:r w:rsidRPr="00882F14">
              <w:rPr>
                <w:b/>
                <w:bCs/>
                <w:sz w:val="24"/>
                <w:szCs w:val="24"/>
              </w:rPr>
              <w:t>Cola …………………………………..</w:t>
            </w:r>
          </w:p>
        </w:tc>
        <w:tc>
          <w:tcPr>
            <w:tcW w:w="1020" w:type="dxa"/>
          </w:tcPr>
          <w:p w14:paraId="253FA9FB" w14:textId="77777777" w:rsidR="00266980" w:rsidRDefault="00266980" w:rsidP="00266980">
            <w:pPr>
              <w:pStyle w:val="Artikelenprijs"/>
              <w:rPr>
                <w:szCs w:val="24"/>
              </w:rPr>
            </w:pPr>
            <w:r w:rsidRPr="009436A3">
              <w:rPr>
                <w:szCs w:val="24"/>
              </w:rPr>
              <w:t xml:space="preserve">€ </w:t>
            </w:r>
            <w:r>
              <w:rPr>
                <w:szCs w:val="24"/>
              </w:rPr>
              <w:t>3</w:t>
            </w:r>
            <w:r w:rsidRPr="009436A3">
              <w:rPr>
                <w:szCs w:val="24"/>
              </w:rPr>
              <w:t>,</w:t>
            </w:r>
            <w:r>
              <w:rPr>
                <w:szCs w:val="24"/>
              </w:rPr>
              <w:t>0</w:t>
            </w:r>
            <w:r w:rsidRPr="009436A3">
              <w:rPr>
                <w:szCs w:val="24"/>
              </w:rPr>
              <w:t>0</w:t>
            </w:r>
          </w:p>
          <w:p w14:paraId="4B279964" w14:textId="77777777" w:rsidR="00882F14" w:rsidRDefault="00882F14" w:rsidP="00266980">
            <w:pPr>
              <w:pStyle w:val="Artikelenprijs"/>
            </w:pPr>
          </w:p>
          <w:p w14:paraId="39908DDA" w14:textId="7646933C" w:rsidR="00882F14" w:rsidRPr="009436A3" w:rsidRDefault="00882F14" w:rsidP="00266980">
            <w:pPr>
              <w:pStyle w:val="Artikelenprijs"/>
            </w:pPr>
            <w:r w:rsidRPr="009436A3">
              <w:rPr>
                <w:szCs w:val="24"/>
              </w:rPr>
              <w:t xml:space="preserve">€ </w:t>
            </w:r>
            <w:r>
              <w:rPr>
                <w:szCs w:val="24"/>
              </w:rPr>
              <w:t>3</w:t>
            </w:r>
            <w:r w:rsidRPr="009436A3">
              <w:rPr>
                <w:szCs w:val="24"/>
              </w:rPr>
              <w:t>,00</w:t>
            </w:r>
          </w:p>
        </w:tc>
      </w:tr>
      <w:tr w:rsidR="00916F6A" w:rsidRPr="00265138" w14:paraId="33D60736" w14:textId="77777777" w:rsidTr="00D0637B">
        <w:trPr>
          <w:trHeight w:val="1277"/>
        </w:trPr>
        <w:tc>
          <w:tcPr>
            <w:tcW w:w="3784" w:type="dxa"/>
            <w:tcMar>
              <w:left w:w="115" w:type="dxa"/>
              <w:right w:w="0" w:type="dxa"/>
            </w:tcMar>
          </w:tcPr>
          <w:p w14:paraId="57C549C5" w14:textId="77777777" w:rsidR="00266980" w:rsidRPr="00265138" w:rsidRDefault="007B5527" w:rsidP="00266980">
            <w:pPr>
              <w:pStyle w:val="Artikelenprijs"/>
            </w:pPr>
            <w:sdt>
              <w:sdtPr>
                <w:id w:val="1461461260"/>
                <w:placeholder>
                  <w:docPart w:val="88B8C91FCC7E456A997953E33D2008CB"/>
                </w:placeholder>
                <w15:appearance w15:val="hidden"/>
              </w:sdtPr>
              <w:sdtEndPr/>
              <w:sdtContent>
                <w:r w:rsidR="00266980" w:rsidRPr="00001E28">
                  <w:t xml:space="preserve">Quattro </w:t>
                </w:r>
                <w:proofErr w:type="spellStart"/>
                <w:r w:rsidR="00266980" w:rsidRPr="00001E28">
                  <w:t>formaggio</w:t>
                </w:r>
                <w:proofErr w:type="spellEnd"/>
                <w:r w:rsidR="00266980" w:rsidRPr="00001E28">
                  <w:t xml:space="preserve"> </w:t>
                </w:r>
                <w:r w:rsidR="00266980">
                  <w:t>………………..</w:t>
                </w:r>
              </w:sdtContent>
            </w:sdt>
            <w:r w:rsidR="00266980" w:rsidRPr="00265138">
              <w:rPr>
                <w:lang w:bidi="nl-NL"/>
              </w:rPr>
              <w:t xml:space="preserve"> </w:t>
            </w:r>
          </w:p>
          <w:p w14:paraId="46ABFC15" w14:textId="77777777" w:rsidR="00266980" w:rsidRDefault="007B5527" w:rsidP="00266980">
            <w:pPr>
              <w:rPr>
                <w:rFonts w:ascii="SourceSansPro-Regular" w:eastAsia="SourceSansPro-Regular" w:hAnsi="SourceSansPro-Regular" w:cs="SourceSansPro-Regular"/>
                <w:szCs w:val="20"/>
                <w:lang w:bidi="nl-NL"/>
              </w:rPr>
            </w:pPr>
            <w:sdt>
              <w:sdtPr>
                <w:rPr>
                  <w:rFonts w:ascii="SourceSansPro-Regular" w:hAnsi="SourceSansPro-Regular" w:cs="SourceSansPro-Regular"/>
                  <w:szCs w:val="20"/>
                </w:rPr>
                <w:id w:val="372976610"/>
                <w:placeholder>
                  <w:docPart w:val="F5520E3956F94B6581755865799FB0D3"/>
                </w:placeholder>
                <w:showingPlcHdr/>
                <w15:appearance w15:val="hidden"/>
              </w:sdtPr>
              <w:sdtEndPr/>
              <w:sdtContent>
                <w:r w:rsidR="00266980" w:rsidRPr="00265138">
                  <w:rPr>
                    <w:lang w:bidi="nl-NL"/>
                  </w:rPr>
                  <w:t>Extra vierge olijfolie, gerookte mozzarella, verse mozzarella, gorgonzola, Grana Padano, basilicum</w:t>
                </w:r>
              </w:sdtContent>
            </w:sdt>
            <w:r w:rsidR="00266980" w:rsidRPr="00265138">
              <w:rPr>
                <w:rFonts w:ascii="SourceSansPro-Regular" w:eastAsia="SourceSansPro-Regular" w:hAnsi="SourceSansPro-Regular" w:cs="SourceSansPro-Regular"/>
                <w:szCs w:val="20"/>
                <w:lang w:bidi="nl-NL"/>
              </w:rPr>
              <w:t xml:space="preserve"> </w:t>
            </w:r>
          </w:p>
          <w:p w14:paraId="4EF29296" w14:textId="77777777" w:rsidR="00266980" w:rsidRPr="000A5F48" w:rsidRDefault="00266980" w:rsidP="00266980">
            <w:pPr>
              <w:pStyle w:val="Lijstalinea"/>
              <w:numPr>
                <w:ilvl w:val="0"/>
                <w:numId w:val="1"/>
              </w:numPr>
              <w:rPr>
                <w:rFonts w:ascii="SourceSansPro-Regular" w:eastAsia="SourceSansPro-Regular" w:hAnsi="SourceSansPro-Regular" w:cs="SourceSansPro-Regular"/>
                <w:szCs w:val="20"/>
                <w:lang w:bidi="nl-NL"/>
              </w:rPr>
            </w:pPr>
            <w:r>
              <w:t xml:space="preserve">Medium, large, </w:t>
            </w:r>
            <w:proofErr w:type="spellStart"/>
            <w:r>
              <w:t>calzone</w:t>
            </w:r>
            <w:proofErr w:type="spellEnd"/>
          </w:p>
        </w:tc>
        <w:tc>
          <w:tcPr>
            <w:tcW w:w="1020" w:type="dxa"/>
            <w:gridSpan w:val="2"/>
            <w:tcBorders>
              <w:right w:val="single" w:sz="18" w:space="0" w:color="FF0000"/>
            </w:tcBorders>
          </w:tcPr>
          <w:p w14:paraId="4AEE5FFB" w14:textId="77777777" w:rsidR="00266980" w:rsidRPr="000A5F48" w:rsidRDefault="00266980" w:rsidP="00266980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€ 10,00</w:t>
            </w:r>
          </w:p>
        </w:tc>
        <w:tc>
          <w:tcPr>
            <w:tcW w:w="392" w:type="dxa"/>
            <w:tcBorders>
              <w:left w:val="single" w:sz="18" w:space="0" w:color="FF0000"/>
            </w:tcBorders>
          </w:tcPr>
          <w:p w14:paraId="35E4F1B5" w14:textId="77777777" w:rsidR="00266980" w:rsidRPr="000A5F48" w:rsidRDefault="00266980" w:rsidP="00266980">
            <w:pPr>
              <w:rPr>
                <w:sz w:val="24"/>
                <w:szCs w:val="24"/>
              </w:rPr>
            </w:pPr>
          </w:p>
        </w:tc>
        <w:tc>
          <w:tcPr>
            <w:tcW w:w="3871" w:type="dxa"/>
            <w:gridSpan w:val="2"/>
            <w:tcMar>
              <w:left w:w="115" w:type="dxa"/>
              <w:right w:w="0" w:type="dxa"/>
            </w:tcMar>
          </w:tcPr>
          <w:p w14:paraId="168D41C5" w14:textId="77777777" w:rsidR="00882F14" w:rsidRDefault="00882F14" w:rsidP="00266980">
            <w:pPr>
              <w:pStyle w:val="Artikelenprijs"/>
              <w:rPr>
                <w:bCs/>
                <w:szCs w:val="24"/>
              </w:rPr>
            </w:pPr>
          </w:p>
          <w:p w14:paraId="15D71FE2" w14:textId="77777777" w:rsidR="00266980" w:rsidRDefault="00882F14" w:rsidP="00266980">
            <w:pPr>
              <w:pStyle w:val="Artikelenprijs"/>
              <w:rPr>
                <w:bCs/>
                <w:szCs w:val="24"/>
              </w:rPr>
            </w:pPr>
            <w:r w:rsidRPr="00F16FBA">
              <w:rPr>
                <w:bCs/>
                <w:szCs w:val="24"/>
              </w:rPr>
              <w:t>Cola light</w:t>
            </w:r>
            <w:r>
              <w:rPr>
                <w:bCs/>
                <w:szCs w:val="24"/>
              </w:rPr>
              <w:t xml:space="preserve"> …………………………….</w:t>
            </w:r>
          </w:p>
          <w:p w14:paraId="7D04E771" w14:textId="77777777" w:rsidR="00E2260E" w:rsidRDefault="00E2260E" w:rsidP="00266980">
            <w:pPr>
              <w:pStyle w:val="Artikelenprijs"/>
              <w:rPr>
                <w:bCs/>
                <w:szCs w:val="24"/>
              </w:rPr>
            </w:pPr>
          </w:p>
          <w:p w14:paraId="2B197835" w14:textId="23043D73" w:rsidR="00E2260E" w:rsidRPr="00F16FBA" w:rsidRDefault="00E2260E" w:rsidP="00266980">
            <w:pPr>
              <w:pStyle w:val="Artikelenprijs"/>
              <w:rPr>
                <w:bCs/>
                <w:szCs w:val="24"/>
              </w:rPr>
            </w:pPr>
            <w:r w:rsidRPr="00F16FBA">
              <w:rPr>
                <w:bCs/>
                <w:szCs w:val="24"/>
              </w:rPr>
              <w:t>Sinas</w:t>
            </w:r>
            <w:r>
              <w:rPr>
                <w:bCs/>
                <w:szCs w:val="24"/>
              </w:rPr>
              <w:t xml:space="preserve"> ………………………………….</w:t>
            </w:r>
          </w:p>
        </w:tc>
        <w:tc>
          <w:tcPr>
            <w:tcW w:w="1020" w:type="dxa"/>
          </w:tcPr>
          <w:p w14:paraId="4DA00686" w14:textId="77777777" w:rsidR="00882F14" w:rsidRDefault="00882F14" w:rsidP="00266980">
            <w:pPr>
              <w:pStyle w:val="Artikelenprijs"/>
              <w:rPr>
                <w:szCs w:val="24"/>
              </w:rPr>
            </w:pPr>
          </w:p>
          <w:p w14:paraId="72DFB583" w14:textId="77777777" w:rsidR="00E2260E" w:rsidRDefault="00882F14" w:rsidP="00266980">
            <w:pPr>
              <w:pStyle w:val="Artikelenprijs"/>
              <w:rPr>
                <w:szCs w:val="24"/>
              </w:rPr>
            </w:pPr>
            <w:r w:rsidRPr="009436A3">
              <w:rPr>
                <w:szCs w:val="24"/>
              </w:rPr>
              <w:t xml:space="preserve">€ </w:t>
            </w:r>
            <w:r>
              <w:rPr>
                <w:szCs w:val="24"/>
              </w:rPr>
              <w:t>2,5</w:t>
            </w:r>
            <w:r w:rsidRPr="009436A3">
              <w:rPr>
                <w:szCs w:val="24"/>
              </w:rPr>
              <w:t>0</w:t>
            </w:r>
          </w:p>
          <w:p w14:paraId="33AD7202" w14:textId="77777777" w:rsidR="00E2260E" w:rsidRDefault="00E2260E" w:rsidP="00266980">
            <w:pPr>
              <w:pStyle w:val="Artikelenprijs"/>
              <w:rPr>
                <w:szCs w:val="24"/>
              </w:rPr>
            </w:pPr>
          </w:p>
          <w:p w14:paraId="0B255FBA" w14:textId="0B436605" w:rsidR="00266980" w:rsidRPr="009436A3" w:rsidRDefault="00E2260E" w:rsidP="00266980">
            <w:pPr>
              <w:pStyle w:val="Artikelenprijs"/>
            </w:pPr>
            <w:r w:rsidRPr="009436A3">
              <w:rPr>
                <w:szCs w:val="24"/>
              </w:rPr>
              <w:t xml:space="preserve">€ </w:t>
            </w:r>
            <w:r>
              <w:rPr>
                <w:szCs w:val="24"/>
              </w:rPr>
              <w:t>3</w:t>
            </w:r>
            <w:r w:rsidRPr="009436A3">
              <w:rPr>
                <w:szCs w:val="24"/>
              </w:rPr>
              <w:t>,00</w:t>
            </w:r>
          </w:p>
        </w:tc>
      </w:tr>
      <w:tr w:rsidR="00916F6A" w:rsidRPr="00265138" w14:paraId="7DDCB4BC" w14:textId="77777777" w:rsidTr="00D0637B">
        <w:trPr>
          <w:trHeight w:val="830"/>
        </w:trPr>
        <w:tc>
          <w:tcPr>
            <w:tcW w:w="3784" w:type="dxa"/>
            <w:tcMar>
              <w:left w:w="115" w:type="dxa"/>
              <w:right w:w="0" w:type="dxa"/>
            </w:tcMar>
          </w:tcPr>
          <w:p w14:paraId="34DF75A4" w14:textId="77777777" w:rsidR="00266980" w:rsidRPr="00265138" w:rsidRDefault="007B5527" w:rsidP="00266980">
            <w:pPr>
              <w:pStyle w:val="Artikelenprijs"/>
            </w:pPr>
            <w:sdt>
              <w:sdtPr>
                <w:id w:val="-893659738"/>
                <w:placeholder>
                  <w:docPart w:val="5D04A27F1BEF4445B9AE21843EDDD011"/>
                </w:placeholder>
                <w15:appearance w15:val="hidden"/>
              </w:sdtPr>
              <w:sdtEndPr/>
              <w:sdtContent>
                <w:r w:rsidR="00266980">
                  <w:t>Salami ………………………………</w:t>
                </w:r>
              </w:sdtContent>
            </w:sdt>
            <w:r w:rsidR="00266980" w:rsidRPr="00265138">
              <w:rPr>
                <w:lang w:bidi="nl-NL"/>
              </w:rPr>
              <w:t xml:space="preserve"> </w:t>
            </w:r>
          </w:p>
          <w:p w14:paraId="7BB0D1F1" w14:textId="77777777" w:rsidR="00266980" w:rsidRDefault="007B5527" w:rsidP="00266980">
            <w:pPr>
              <w:autoSpaceDE w:val="0"/>
              <w:autoSpaceDN w:val="0"/>
              <w:adjustRightInd w:val="0"/>
            </w:pPr>
            <w:sdt>
              <w:sdtPr>
                <w:id w:val="-1291741878"/>
                <w:placeholder>
                  <w:docPart w:val="22045E8698094554A9121341D5492EC6"/>
                </w:placeholder>
                <w:showingPlcHdr/>
                <w15:appearance w15:val="hidden"/>
              </w:sdtPr>
              <w:sdtEndPr/>
              <w:sdtContent>
                <w:r w:rsidR="00266980" w:rsidRPr="00265138">
                  <w:rPr>
                    <w:lang w:bidi="nl-NL"/>
                  </w:rPr>
                  <w:t>Marinara, mozzarella, pepperoni</w:t>
                </w:r>
              </w:sdtContent>
            </w:sdt>
          </w:p>
          <w:p w14:paraId="497301B0" w14:textId="77777777" w:rsidR="00266980" w:rsidRPr="00501D12" w:rsidRDefault="00266980" w:rsidP="00266980">
            <w:pPr>
              <w:pStyle w:val="Lijstalinea"/>
              <w:numPr>
                <w:ilvl w:val="0"/>
                <w:numId w:val="1"/>
              </w:numPr>
              <w:rPr>
                <w:rFonts w:ascii="SourceSansPro-Regular" w:eastAsia="SourceSansPro-Regular" w:hAnsi="SourceSansPro-Regular" w:cs="SourceSansPro-Regular"/>
                <w:szCs w:val="20"/>
                <w:lang w:bidi="nl-NL"/>
              </w:rPr>
            </w:pPr>
            <w:r>
              <w:t xml:space="preserve">Medium, large, </w:t>
            </w:r>
            <w:proofErr w:type="spellStart"/>
            <w:r>
              <w:t>calzone</w:t>
            </w:r>
            <w:proofErr w:type="spellEnd"/>
          </w:p>
        </w:tc>
        <w:tc>
          <w:tcPr>
            <w:tcW w:w="1020" w:type="dxa"/>
            <w:gridSpan w:val="2"/>
            <w:tcBorders>
              <w:right w:val="single" w:sz="18" w:space="0" w:color="FF0000"/>
            </w:tcBorders>
          </w:tcPr>
          <w:p w14:paraId="5C148F95" w14:textId="77777777" w:rsidR="00266980" w:rsidRPr="000A5F48" w:rsidRDefault="00266980" w:rsidP="00266980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€ 8,00</w:t>
            </w:r>
          </w:p>
        </w:tc>
        <w:tc>
          <w:tcPr>
            <w:tcW w:w="392" w:type="dxa"/>
            <w:tcBorders>
              <w:left w:val="single" w:sz="18" w:space="0" w:color="FF0000"/>
            </w:tcBorders>
          </w:tcPr>
          <w:p w14:paraId="1BD52E62" w14:textId="77777777" w:rsidR="00266980" w:rsidRPr="000A5F48" w:rsidRDefault="00266980" w:rsidP="00266980">
            <w:pPr>
              <w:rPr>
                <w:sz w:val="24"/>
                <w:szCs w:val="24"/>
              </w:rPr>
            </w:pPr>
          </w:p>
        </w:tc>
        <w:tc>
          <w:tcPr>
            <w:tcW w:w="3871" w:type="dxa"/>
            <w:gridSpan w:val="2"/>
            <w:tcMar>
              <w:left w:w="115" w:type="dxa"/>
              <w:right w:w="0" w:type="dxa"/>
            </w:tcMar>
          </w:tcPr>
          <w:p w14:paraId="0A9372DB" w14:textId="77777777" w:rsidR="00266980" w:rsidRDefault="00266980" w:rsidP="00266980">
            <w:pPr>
              <w:pStyle w:val="Artikelenprijs"/>
              <w:rPr>
                <w:bCs/>
                <w:szCs w:val="24"/>
              </w:rPr>
            </w:pPr>
          </w:p>
          <w:p w14:paraId="5C61249D" w14:textId="2D37782B" w:rsidR="00E2260E" w:rsidRPr="00F16FBA" w:rsidRDefault="00E2260E" w:rsidP="00266980">
            <w:pPr>
              <w:pStyle w:val="Artikelenprijs"/>
              <w:rPr>
                <w:bCs/>
                <w:szCs w:val="24"/>
              </w:rPr>
            </w:pPr>
            <w:r w:rsidRPr="00F16FBA">
              <w:rPr>
                <w:bCs/>
                <w:szCs w:val="24"/>
              </w:rPr>
              <w:t>Milkshake vanille</w:t>
            </w:r>
            <w:r>
              <w:rPr>
                <w:bCs/>
                <w:szCs w:val="24"/>
              </w:rPr>
              <w:t xml:space="preserve"> …………………...</w:t>
            </w:r>
          </w:p>
        </w:tc>
        <w:tc>
          <w:tcPr>
            <w:tcW w:w="1020" w:type="dxa"/>
          </w:tcPr>
          <w:p w14:paraId="0F5C0E12" w14:textId="77777777" w:rsidR="00266980" w:rsidRDefault="00266980" w:rsidP="00266980">
            <w:pPr>
              <w:pStyle w:val="Artikelenprijs"/>
            </w:pPr>
          </w:p>
          <w:p w14:paraId="15C69206" w14:textId="7852C160" w:rsidR="00E2260E" w:rsidRPr="009436A3" w:rsidRDefault="00E2260E" w:rsidP="00266980">
            <w:pPr>
              <w:pStyle w:val="Artikelenprijs"/>
            </w:pPr>
            <w:r w:rsidRPr="009436A3">
              <w:rPr>
                <w:szCs w:val="24"/>
              </w:rPr>
              <w:t xml:space="preserve">€ </w:t>
            </w:r>
            <w:r>
              <w:rPr>
                <w:szCs w:val="24"/>
              </w:rPr>
              <w:t>3</w:t>
            </w:r>
            <w:r w:rsidRPr="009436A3">
              <w:rPr>
                <w:szCs w:val="24"/>
              </w:rPr>
              <w:t>,</w:t>
            </w:r>
            <w:r>
              <w:rPr>
                <w:szCs w:val="24"/>
              </w:rPr>
              <w:t>5</w:t>
            </w:r>
            <w:r w:rsidRPr="009436A3">
              <w:rPr>
                <w:szCs w:val="24"/>
              </w:rPr>
              <w:t>0</w:t>
            </w:r>
          </w:p>
        </w:tc>
      </w:tr>
      <w:tr w:rsidR="00916F6A" w:rsidRPr="00265138" w14:paraId="26319B4C" w14:textId="77777777" w:rsidTr="00D0637B">
        <w:trPr>
          <w:trHeight w:val="811"/>
        </w:trPr>
        <w:tc>
          <w:tcPr>
            <w:tcW w:w="3784" w:type="dxa"/>
            <w:tcMar>
              <w:left w:w="115" w:type="dxa"/>
              <w:right w:w="0" w:type="dxa"/>
            </w:tcMar>
          </w:tcPr>
          <w:p w14:paraId="170E9838" w14:textId="77777777" w:rsidR="00E2260E" w:rsidRPr="00265138" w:rsidRDefault="007B5527" w:rsidP="00E2260E">
            <w:pPr>
              <w:pStyle w:val="Artikelenprijs"/>
            </w:pPr>
            <w:sdt>
              <w:sdtPr>
                <w:id w:val="-248890865"/>
                <w:placeholder>
                  <w:docPart w:val="E443C284E0FA4A04A5110FF9E5D421FE"/>
                </w:placeholder>
                <w15:appearance w15:val="hidden"/>
              </w:sdtPr>
              <w:sdtEndPr/>
              <w:sdtContent>
                <w:proofErr w:type="spellStart"/>
                <w:r w:rsidR="00E2260E">
                  <w:t>Vegetariano</w:t>
                </w:r>
                <w:proofErr w:type="spellEnd"/>
              </w:sdtContent>
            </w:sdt>
            <w:r w:rsidR="00E2260E" w:rsidRPr="00265138">
              <w:rPr>
                <w:lang w:bidi="nl-NL"/>
              </w:rPr>
              <w:t xml:space="preserve"> </w:t>
            </w:r>
            <w:r w:rsidR="00E2260E">
              <w:rPr>
                <w:lang w:bidi="nl-NL"/>
              </w:rPr>
              <w:t>………………………..</w:t>
            </w:r>
          </w:p>
          <w:p w14:paraId="25F26301" w14:textId="77777777" w:rsidR="00E2260E" w:rsidRDefault="007B5527" w:rsidP="00E2260E">
            <w:pPr>
              <w:rPr>
                <w:rFonts w:ascii="SourceSansPro-Regular" w:eastAsia="SourceSansPro-Regular" w:hAnsi="SourceSansPro-Regular" w:cs="SourceSansPro-Regular"/>
                <w:szCs w:val="20"/>
                <w:lang w:bidi="nl-NL"/>
              </w:rPr>
            </w:pPr>
            <w:sdt>
              <w:sdtPr>
                <w:rPr>
                  <w:rFonts w:ascii="SourceSansPro-Regular" w:hAnsi="SourceSansPro-Regular" w:cs="SourceSansPro-Regular"/>
                  <w:szCs w:val="20"/>
                </w:rPr>
                <w:id w:val="-1653217898"/>
                <w:placeholder>
                  <w:docPart w:val="A71D9D9998D74C4F8141FEE06157B6A8"/>
                </w:placeholder>
                <w15:appearance w15:val="hidden"/>
              </w:sdtPr>
              <w:sdtEndPr/>
              <w:sdtContent>
                <w:r w:rsidR="00E2260E" w:rsidRPr="0050152B">
                  <w:rPr>
                    <w:rFonts w:cs="SourceSansPro-Regular"/>
                    <w:szCs w:val="20"/>
                  </w:rPr>
                  <w:t>Champignons</w:t>
                </w:r>
                <w:r w:rsidR="00E2260E">
                  <w:rPr>
                    <w:rFonts w:ascii="SourceSansPro-Regular" w:hAnsi="SourceSansPro-Regular" w:cs="SourceSansPro-Regular"/>
                    <w:szCs w:val="20"/>
                  </w:rPr>
                  <w:t>,</w:t>
                </w:r>
                <w:r w:rsidR="00E2260E">
                  <w:t xml:space="preserve"> mozzarella</w:t>
                </w:r>
              </w:sdtContent>
            </w:sdt>
            <w:r w:rsidR="00E2260E">
              <w:rPr>
                <w:rFonts w:ascii="SourceSansPro-Regular" w:hAnsi="SourceSansPro-Regular" w:cs="SourceSansPro-Regular"/>
                <w:szCs w:val="20"/>
              </w:rPr>
              <w:t xml:space="preserve">, </w:t>
            </w:r>
            <w:r w:rsidR="00E2260E">
              <w:t xml:space="preserve">zwarte olijven, groene en rode peper, ui, </w:t>
            </w:r>
            <w:r w:rsidR="00E2260E" w:rsidRPr="00A938E1">
              <w:t>oregano</w:t>
            </w:r>
          </w:p>
          <w:p w14:paraId="5ECCDBDA" w14:textId="77777777" w:rsidR="00E2260E" w:rsidRPr="000A5F48" w:rsidRDefault="00E2260E" w:rsidP="00E2260E">
            <w:pPr>
              <w:pStyle w:val="Lijstalinea"/>
              <w:numPr>
                <w:ilvl w:val="0"/>
                <w:numId w:val="1"/>
              </w:numPr>
              <w:rPr>
                <w:rFonts w:ascii="SourceSansPro-Regular" w:eastAsia="SourceSansPro-Regular" w:hAnsi="SourceSansPro-Regular" w:cs="SourceSansPro-Regular"/>
                <w:szCs w:val="20"/>
                <w:lang w:bidi="nl-NL"/>
              </w:rPr>
            </w:pPr>
            <w:r>
              <w:t xml:space="preserve">Medium, large, </w:t>
            </w:r>
            <w:proofErr w:type="spellStart"/>
            <w:r>
              <w:t>calzone</w:t>
            </w:r>
            <w:proofErr w:type="spellEnd"/>
          </w:p>
        </w:tc>
        <w:tc>
          <w:tcPr>
            <w:tcW w:w="1020" w:type="dxa"/>
            <w:gridSpan w:val="2"/>
            <w:tcBorders>
              <w:right w:val="single" w:sz="18" w:space="0" w:color="FF0000"/>
            </w:tcBorders>
          </w:tcPr>
          <w:p w14:paraId="741B26C3" w14:textId="77777777" w:rsidR="00E2260E" w:rsidRPr="000A5F48" w:rsidRDefault="00E2260E" w:rsidP="00E2260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€ 9,00</w:t>
            </w:r>
          </w:p>
        </w:tc>
        <w:tc>
          <w:tcPr>
            <w:tcW w:w="392" w:type="dxa"/>
            <w:tcBorders>
              <w:left w:val="single" w:sz="18" w:space="0" w:color="FF0000"/>
            </w:tcBorders>
          </w:tcPr>
          <w:p w14:paraId="50AB0E9C" w14:textId="77777777" w:rsidR="00E2260E" w:rsidRPr="000A5F48" w:rsidRDefault="00E2260E" w:rsidP="00E2260E">
            <w:pPr>
              <w:rPr>
                <w:sz w:val="24"/>
                <w:szCs w:val="24"/>
              </w:rPr>
            </w:pPr>
          </w:p>
        </w:tc>
        <w:tc>
          <w:tcPr>
            <w:tcW w:w="3871" w:type="dxa"/>
            <w:gridSpan w:val="2"/>
            <w:tcMar>
              <w:left w:w="115" w:type="dxa"/>
              <w:right w:w="0" w:type="dxa"/>
            </w:tcMar>
          </w:tcPr>
          <w:p w14:paraId="6C243C3D" w14:textId="77777777" w:rsidR="00E2260E" w:rsidRDefault="00E2260E" w:rsidP="00E2260E">
            <w:pPr>
              <w:pStyle w:val="Artikelenprijs"/>
              <w:rPr>
                <w:bCs/>
                <w:szCs w:val="24"/>
              </w:rPr>
            </w:pPr>
          </w:p>
          <w:p w14:paraId="4D5C559B" w14:textId="125F469A" w:rsidR="00E2260E" w:rsidRPr="00F16FBA" w:rsidRDefault="00E2260E" w:rsidP="00E2260E">
            <w:pPr>
              <w:pStyle w:val="Artikelenprijs"/>
              <w:rPr>
                <w:bCs/>
                <w:szCs w:val="24"/>
              </w:rPr>
            </w:pPr>
            <w:r w:rsidRPr="00F16FBA">
              <w:rPr>
                <w:bCs/>
                <w:szCs w:val="24"/>
              </w:rPr>
              <w:t>Milkshake choco</w:t>
            </w:r>
            <w:r>
              <w:rPr>
                <w:bCs/>
                <w:szCs w:val="24"/>
              </w:rPr>
              <w:t xml:space="preserve"> …………………….</w:t>
            </w:r>
          </w:p>
        </w:tc>
        <w:tc>
          <w:tcPr>
            <w:tcW w:w="1020" w:type="dxa"/>
          </w:tcPr>
          <w:p w14:paraId="244EDECC" w14:textId="77777777" w:rsidR="00E2260E" w:rsidRDefault="00E2260E" w:rsidP="00E2260E">
            <w:pPr>
              <w:pStyle w:val="Artikelenprijs"/>
              <w:rPr>
                <w:szCs w:val="24"/>
              </w:rPr>
            </w:pPr>
          </w:p>
          <w:p w14:paraId="6A4CFA77" w14:textId="4527D623" w:rsidR="00E2260E" w:rsidRPr="009436A3" w:rsidRDefault="00E2260E" w:rsidP="00E2260E">
            <w:pPr>
              <w:pStyle w:val="Artikelenprijs"/>
            </w:pPr>
            <w:r w:rsidRPr="009436A3">
              <w:rPr>
                <w:szCs w:val="24"/>
              </w:rPr>
              <w:t xml:space="preserve">€ </w:t>
            </w:r>
            <w:r>
              <w:rPr>
                <w:szCs w:val="24"/>
              </w:rPr>
              <w:t>3</w:t>
            </w:r>
            <w:r w:rsidRPr="009436A3">
              <w:rPr>
                <w:szCs w:val="24"/>
              </w:rPr>
              <w:t>,</w:t>
            </w:r>
            <w:r>
              <w:rPr>
                <w:szCs w:val="24"/>
              </w:rPr>
              <w:t>5</w:t>
            </w:r>
            <w:r w:rsidRPr="009436A3">
              <w:rPr>
                <w:szCs w:val="24"/>
              </w:rPr>
              <w:t>0</w:t>
            </w:r>
          </w:p>
        </w:tc>
      </w:tr>
      <w:tr w:rsidR="00916F6A" w:rsidRPr="00265138" w14:paraId="17A49E31" w14:textId="77777777" w:rsidTr="00D0637B">
        <w:trPr>
          <w:trHeight w:val="742"/>
        </w:trPr>
        <w:tc>
          <w:tcPr>
            <w:tcW w:w="3784" w:type="dxa"/>
            <w:tcMar>
              <w:left w:w="115" w:type="dxa"/>
              <w:right w:w="0" w:type="dxa"/>
            </w:tcMar>
          </w:tcPr>
          <w:p w14:paraId="581F73F2" w14:textId="77777777" w:rsidR="00E2260E" w:rsidRPr="00265138" w:rsidRDefault="007B5527" w:rsidP="00E2260E">
            <w:pPr>
              <w:pStyle w:val="Artikelenprijs"/>
            </w:pPr>
            <w:sdt>
              <w:sdtPr>
                <w:id w:val="452061046"/>
                <w:placeholder>
                  <w:docPart w:val="175736AD0EF141BABD03484EA6820222"/>
                </w:placeholder>
                <w15:appearance w15:val="hidden"/>
              </w:sdtPr>
              <w:sdtEndPr/>
              <w:sdtContent>
                <w:proofErr w:type="spellStart"/>
                <w:r w:rsidR="00E2260E">
                  <w:t>Pollo</w:t>
                </w:r>
                <w:proofErr w:type="spellEnd"/>
                <w:r w:rsidR="00E2260E">
                  <w:t xml:space="preserve"> ………………………………...</w:t>
                </w:r>
              </w:sdtContent>
            </w:sdt>
            <w:r w:rsidR="00E2260E" w:rsidRPr="00265138">
              <w:rPr>
                <w:lang w:bidi="nl-NL"/>
              </w:rPr>
              <w:t xml:space="preserve"> </w:t>
            </w:r>
          </w:p>
          <w:p w14:paraId="49AFF3BD" w14:textId="77777777" w:rsidR="00E2260E" w:rsidRPr="00265138" w:rsidRDefault="007B5527" w:rsidP="00E2260E">
            <w:pPr>
              <w:rPr>
                <w:rFonts w:ascii="SourceSansPro-Regular" w:hAnsi="SourceSansPro-Regular" w:cs="SourceSansPro-Regular"/>
                <w:szCs w:val="20"/>
              </w:rPr>
            </w:pPr>
            <w:sdt>
              <w:sdtPr>
                <w:rPr>
                  <w:rFonts w:ascii="SourceSansPro-Regular" w:hAnsi="SourceSansPro-Regular" w:cs="SourceSansPro-Regular"/>
                  <w:szCs w:val="20"/>
                </w:rPr>
                <w:id w:val="396256600"/>
                <w:placeholder>
                  <w:docPart w:val="C9D9BE92E4C0486EA13DFF0C00EC54D9"/>
                </w:placeholder>
                <w15:appearance w15:val="hidden"/>
              </w:sdtPr>
              <w:sdtEndPr/>
              <w:sdtContent>
                <w:r w:rsidR="00E2260E" w:rsidRPr="00A938E1">
                  <w:rPr>
                    <w:rFonts w:ascii="SourceSansPro-Regular" w:hAnsi="SourceSansPro-Regular" w:cs="SourceSansPro-Regular"/>
                    <w:szCs w:val="20"/>
                  </w:rPr>
                  <w:t>Kipblokjes</w:t>
                </w:r>
                <w:r w:rsidR="00E2260E">
                  <w:rPr>
                    <w:rFonts w:ascii="SourceSansPro-Regular" w:hAnsi="SourceSansPro-Regular" w:cs="SourceSansPro-Regular"/>
                    <w:szCs w:val="20"/>
                  </w:rPr>
                  <w:t xml:space="preserve">, </w:t>
                </w:r>
                <w:r w:rsidR="00E2260E" w:rsidRPr="00A938E1">
                  <w:rPr>
                    <w:rFonts w:ascii="SourceSansPro-Regular" w:hAnsi="SourceSansPro-Regular" w:cs="SourceSansPro-Regular"/>
                    <w:szCs w:val="20"/>
                  </w:rPr>
                  <w:t>champignons en mozzarella</w:t>
                </w:r>
              </w:sdtContent>
            </w:sdt>
            <w:r w:rsidR="00E2260E" w:rsidRPr="00265138">
              <w:rPr>
                <w:rFonts w:ascii="SourceSansPro-Regular" w:eastAsia="SourceSansPro-Regular" w:hAnsi="SourceSansPro-Regular" w:cs="SourceSansPro-Regular"/>
                <w:szCs w:val="20"/>
                <w:lang w:bidi="nl-NL"/>
              </w:rPr>
              <w:t xml:space="preserve"> </w:t>
            </w:r>
          </w:p>
          <w:p w14:paraId="7E2677EB" w14:textId="77777777" w:rsidR="00E2260E" w:rsidRDefault="00E2260E" w:rsidP="00E2260E">
            <w:pPr>
              <w:pStyle w:val="Lijstalinea"/>
              <w:numPr>
                <w:ilvl w:val="0"/>
                <w:numId w:val="1"/>
              </w:numPr>
            </w:pPr>
            <w:r>
              <w:t xml:space="preserve">Medium, large, </w:t>
            </w:r>
            <w:proofErr w:type="spellStart"/>
            <w:r>
              <w:t>calzone</w:t>
            </w:r>
            <w:proofErr w:type="spellEnd"/>
          </w:p>
        </w:tc>
        <w:tc>
          <w:tcPr>
            <w:tcW w:w="1020" w:type="dxa"/>
            <w:gridSpan w:val="2"/>
            <w:tcBorders>
              <w:right w:val="single" w:sz="18" w:space="0" w:color="FF0000"/>
            </w:tcBorders>
          </w:tcPr>
          <w:p w14:paraId="24D35F8B" w14:textId="77777777" w:rsidR="00E2260E" w:rsidRPr="000A5F48" w:rsidRDefault="00E2260E" w:rsidP="00E2260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€ 10,50</w:t>
            </w:r>
          </w:p>
        </w:tc>
        <w:tc>
          <w:tcPr>
            <w:tcW w:w="392" w:type="dxa"/>
            <w:tcBorders>
              <w:left w:val="single" w:sz="18" w:space="0" w:color="FF0000"/>
            </w:tcBorders>
          </w:tcPr>
          <w:p w14:paraId="5C0523FF" w14:textId="77777777" w:rsidR="00E2260E" w:rsidRPr="000A5F48" w:rsidRDefault="00E2260E" w:rsidP="00E2260E">
            <w:pPr>
              <w:rPr>
                <w:sz w:val="24"/>
                <w:szCs w:val="24"/>
              </w:rPr>
            </w:pPr>
          </w:p>
        </w:tc>
        <w:tc>
          <w:tcPr>
            <w:tcW w:w="3871" w:type="dxa"/>
            <w:gridSpan w:val="2"/>
            <w:tcMar>
              <w:left w:w="115" w:type="dxa"/>
              <w:right w:w="0" w:type="dxa"/>
            </w:tcMar>
          </w:tcPr>
          <w:p w14:paraId="4C42D8EF" w14:textId="70FA9455" w:rsidR="00E2260E" w:rsidRPr="00F16FBA" w:rsidRDefault="00E2260E" w:rsidP="00E2260E">
            <w:pPr>
              <w:pStyle w:val="Artikelenprijs"/>
              <w:rPr>
                <w:bCs/>
                <w:szCs w:val="24"/>
              </w:rPr>
            </w:pPr>
            <w:r w:rsidRPr="00F16FBA">
              <w:rPr>
                <w:bCs/>
                <w:szCs w:val="24"/>
              </w:rPr>
              <w:t>Milkshake aardbei</w:t>
            </w:r>
            <w:r>
              <w:rPr>
                <w:bCs/>
                <w:szCs w:val="24"/>
              </w:rPr>
              <w:t xml:space="preserve"> ………………….</w:t>
            </w:r>
          </w:p>
        </w:tc>
        <w:tc>
          <w:tcPr>
            <w:tcW w:w="1020" w:type="dxa"/>
          </w:tcPr>
          <w:p w14:paraId="3B8926DC" w14:textId="58197D1C" w:rsidR="00E2260E" w:rsidRPr="009436A3" w:rsidRDefault="00E2260E" w:rsidP="00E2260E">
            <w:pPr>
              <w:pStyle w:val="Artikelenprijs"/>
            </w:pPr>
            <w:r w:rsidRPr="009436A3">
              <w:rPr>
                <w:szCs w:val="24"/>
              </w:rPr>
              <w:t xml:space="preserve">€ </w:t>
            </w:r>
            <w:r>
              <w:rPr>
                <w:szCs w:val="24"/>
              </w:rPr>
              <w:t>3</w:t>
            </w:r>
            <w:r w:rsidRPr="009436A3">
              <w:rPr>
                <w:szCs w:val="24"/>
              </w:rPr>
              <w:t>,</w:t>
            </w:r>
            <w:r>
              <w:rPr>
                <w:szCs w:val="24"/>
              </w:rPr>
              <w:t>5</w:t>
            </w:r>
            <w:r w:rsidRPr="009436A3">
              <w:rPr>
                <w:szCs w:val="24"/>
              </w:rPr>
              <w:t>0</w:t>
            </w:r>
          </w:p>
        </w:tc>
      </w:tr>
      <w:tr w:rsidR="00916F6A" w:rsidRPr="00265138" w14:paraId="62248CB6" w14:textId="77777777" w:rsidTr="00D0637B">
        <w:trPr>
          <w:trHeight w:val="1083"/>
        </w:trPr>
        <w:tc>
          <w:tcPr>
            <w:tcW w:w="3784" w:type="dxa"/>
            <w:tcMar>
              <w:left w:w="115" w:type="dxa"/>
              <w:right w:w="0" w:type="dxa"/>
            </w:tcMar>
          </w:tcPr>
          <w:p w14:paraId="2155703B" w14:textId="77777777" w:rsidR="00E2260E" w:rsidRPr="00265138" w:rsidRDefault="007B5527" w:rsidP="00E2260E">
            <w:pPr>
              <w:pStyle w:val="Artikelenprijs"/>
            </w:pPr>
            <w:sdt>
              <w:sdtPr>
                <w:id w:val="1044725719"/>
                <w:placeholder>
                  <w:docPart w:val="87AAC59BF95D45269B4B6BD154F760A3"/>
                </w:placeholder>
                <w15:appearance w15:val="hidden"/>
              </w:sdtPr>
              <w:sdtEndPr/>
              <w:sdtContent>
                <w:r w:rsidR="00E2260E">
                  <w:t>Shoarma ……………………………</w:t>
                </w:r>
              </w:sdtContent>
            </w:sdt>
            <w:r w:rsidR="00E2260E" w:rsidRPr="00265138">
              <w:rPr>
                <w:lang w:bidi="nl-NL"/>
              </w:rPr>
              <w:t xml:space="preserve"> </w:t>
            </w:r>
          </w:p>
          <w:p w14:paraId="65BF4446" w14:textId="77777777" w:rsidR="00E2260E" w:rsidRPr="00265138" w:rsidRDefault="007B5527" w:rsidP="00E2260E">
            <w:pPr>
              <w:autoSpaceDE w:val="0"/>
              <w:autoSpaceDN w:val="0"/>
              <w:adjustRightInd w:val="0"/>
            </w:pPr>
            <w:sdt>
              <w:sdtPr>
                <w:id w:val="2072155067"/>
                <w:placeholder>
                  <w:docPart w:val="D0D97156C4A54B2593208213C2DF6B5C"/>
                </w:placeholder>
                <w15:appearance w15:val="hidden"/>
              </w:sdtPr>
              <w:sdtEndPr/>
              <w:sdtContent>
                <w:r w:rsidR="00E2260E" w:rsidRPr="00C955E6">
                  <w:t>Tomatensaus, mozzarella, shoarma</w:t>
                </w:r>
                <w:r w:rsidR="00E2260E">
                  <w:t xml:space="preserve">, </w:t>
                </w:r>
                <w:r w:rsidR="00E2260E" w:rsidRPr="00C955E6">
                  <w:t>knoflooksaus</w:t>
                </w:r>
              </w:sdtContent>
            </w:sdt>
          </w:p>
          <w:p w14:paraId="75AB1E26" w14:textId="77777777" w:rsidR="00E2260E" w:rsidRDefault="00E2260E" w:rsidP="00E2260E">
            <w:pPr>
              <w:pStyle w:val="Lijstalinea"/>
              <w:numPr>
                <w:ilvl w:val="0"/>
                <w:numId w:val="1"/>
              </w:numPr>
            </w:pPr>
            <w:r>
              <w:t xml:space="preserve">Medium, large, </w:t>
            </w:r>
            <w:proofErr w:type="spellStart"/>
            <w:r>
              <w:t>calzone</w:t>
            </w:r>
            <w:proofErr w:type="spellEnd"/>
          </w:p>
        </w:tc>
        <w:tc>
          <w:tcPr>
            <w:tcW w:w="1020" w:type="dxa"/>
            <w:gridSpan w:val="2"/>
            <w:tcBorders>
              <w:right w:val="single" w:sz="18" w:space="0" w:color="FF0000"/>
            </w:tcBorders>
          </w:tcPr>
          <w:p w14:paraId="40B08726" w14:textId="77777777" w:rsidR="00E2260E" w:rsidRPr="000A5F48" w:rsidRDefault="00E2260E" w:rsidP="00E2260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€ 9,50</w:t>
            </w:r>
          </w:p>
        </w:tc>
        <w:tc>
          <w:tcPr>
            <w:tcW w:w="392" w:type="dxa"/>
            <w:tcBorders>
              <w:left w:val="single" w:sz="18" w:space="0" w:color="FF0000"/>
            </w:tcBorders>
          </w:tcPr>
          <w:p w14:paraId="4F3D93A5" w14:textId="77777777" w:rsidR="00E2260E" w:rsidRPr="000A5F48" w:rsidRDefault="00E2260E" w:rsidP="00E2260E">
            <w:pPr>
              <w:rPr>
                <w:sz w:val="24"/>
                <w:szCs w:val="24"/>
              </w:rPr>
            </w:pPr>
          </w:p>
        </w:tc>
        <w:tc>
          <w:tcPr>
            <w:tcW w:w="3871" w:type="dxa"/>
            <w:gridSpan w:val="2"/>
            <w:tcMar>
              <w:left w:w="115" w:type="dxa"/>
              <w:right w:w="0" w:type="dxa"/>
            </w:tcMar>
          </w:tcPr>
          <w:p w14:paraId="69428D7C" w14:textId="77777777" w:rsidR="00E2260E" w:rsidRDefault="00E2260E" w:rsidP="00E2260E">
            <w:pPr>
              <w:pStyle w:val="Artikelenprijs"/>
              <w:rPr>
                <w:bCs/>
                <w:szCs w:val="24"/>
              </w:rPr>
            </w:pPr>
            <w:r w:rsidRPr="00F16FBA">
              <w:rPr>
                <w:bCs/>
                <w:szCs w:val="24"/>
              </w:rPr>
              <w:t>Chocomelk</w:t>
            </w:r>
            <w:r>
              <w:rPr>
                <w:bCs/>
                <w:szCs w:val="24"/>
              </w:rPr>
              <w:t xml:space="preserve"> …………………………..</w:t>
            </w:r>
          </w:p>
          <w:p w14:paraId="1D3B7F20" w14:textId="77777777" w:rsidR="00E2260E" w:rsidRDefault="00E2260E" w:rsidP="00E2260E">
            <w:pPr>
              <w:pStyle w:val="Artikelenprijs"/>
              <w:rPr>
                <w:bCs/>
                <w:szCs w:val="24"/>
              </w:rPr>
            </w:pPr>
          </w:p>
          <w:p w14:paraId="08560ECA" w14:textId="324962A2" w:rsidR="00E2260E" w:rsidRPr="00F16FBA" w:rsidRDefault="00E2260E" w:rsidP="00E2260E">
            <w:pPr>
              <w:pStyle w:val="Artikelenprijs"/>
              <w:rPr>
                <w:bCs/>
                <w:szCs w:val="24"/>
              </w:rPr>
            </w:pPr>
            <w:proofErr w:type="spellStart"/>
            <w:r w:rsidRPr="00F16FBA">
              <w:rPr>
                <w:bCs/>
                <w:szCs w:val="24"/>
              </w:rPr>
              <w:t>Frist</w:t>
            </w:r>
            <w:r w:rsidRPr="00E2260E">
              <w:rPr>
                <w:bCs/>
                <w:szCs w:val="24"/>
              </w:rPr>
              <w:t>i</w:t>
            </w:r>
            <w:proofErr w:type="spellEnd"/>
            <w:r w:rsidRPr="00E2260E">
              <w:rPr>
                <w:bCs/>
                <w:szCs w:val="24"/>
              </w:rPr>
              <w:t xml:space="preserve"> ………………………………….</w:t>
            </w:r>
          </w:p>
        </w:tc>
        <w:tc>
          <w:tcPr>
            <w:tcW w:w="1020" w:type="dxa"/>
          </w:tcPr>
          <w:p w14:paraId="41420B23" w14:textId="77777777" w:rsidR="00E2260E" w:rsidRDefault="00E2260E" w:rsidP="00E2260E">
            <w:pPr>
              <w:pStyle w:val="Artikelenprijs"/>
              <w:rPr>
                <w:szCs w:val="24"/>
              </w:rPr>
            </w:pPr>
            <w:r w:rsidRPr="009436A3">
              <w:rPr>
                <w:szCs w:val="24"/>
              </w:rPr>
              <w:t xml:space="preserve">€ </w:t>
            </w:r>
            <w:r>
              <w:rPr>
                <w:szCs w:val="24"/>
              </w:rPr>
              <w:t>2</w:t>
            </w:r>
            <w:r w:rsidRPr="009436A3">
              <w:rPr>
                <w:szCs w:val="24"/>
              </w:rPr>
              <w:t>,00</w:t>
            </w:r>
          </w:p>
          <w:p w14:paraId="53FC573B" w14:textId="77777777" w:rsidR="00E2260E" w:rsidRDefault="00E2260E" w:rsidP="00E2260E">
            <w:pPr>
              <w:pStyle w:val="Artikelenprijs"/>
            </w:pPr>
          </w:p>
          <w:p w14:paraId="688219CC" w14:textId="36EC16E4" w:rsidR="00E2260E" w:rsidRPr="009436A3" w:rsidRDefault="00E2260E" w:rsidP="00E2260E">
            <w:pPr>
              <w:pStyle w:val="Artikelenprijs"/>
            </w:pPr>
            <w:r w:rsidRPr="009436A3">
              <w:rPr>
                <w:szCs w:val="24"/>
              </w:rPr>
              <w:t xml:space="preserve">€ </w:t>
            </w:r>
            <w:r>
              <w:rPr>
                <w:szCs w:val="24"/>
              </w:rPr>
              <w:t>2</w:t>
            </w:r>
            <w:r w:rsidRPr="009436A3">
              <w:rPr>
                <w:szCs w:val="24"/>
              </w:rPr>
              <w:t>,00</w:t>
            </w:r>
          </w:p>
        </w:tc>
      </w:tr>
      <w:tr w:rsidR="00916F6A" w:rsidRPr="00265138" w14:paraId="302DFB28" w14:textId="77777777" w:rsidTr="00D0637B">
        <w:trPr>
          <w:trHeight w:val="1127"/>
        </w:trPr>
        <w:tc>
          <w:tcPr>
            <w:tcW w:w="3784" w:type="dxa"/>
            <w:tcMar>
              <w:left w:w="115" w:type="dxa"/>
              <w:right w:w="0" w:type="dxa"/>
            </w:tcMar>
          </w:tcPr>
          <w:p w14:paraId="2F3707A5" w14:textId="613930A2" w:rsidR="00E2260E" w:rsidRPr="00265138" w:rsidRDefault="007B5527" w:rsidP="00E2260E">
            <w:pPr>
              <w:pStyle w:val="Artikelenprijs"/>
            </w:pPr>
            <w:sdt>
              <w:sdtPr>
                <w:id w:val="1388453695"/>
                <w:placeholder>
                  <w:docPart w:val="5E505744AA9A4234BF7032FB03064D5E"/>
                </w:placeholder>
                <w15:appearance w15:val="hidden"/>
              </w:sdtPr>
              <w:sdtEndPr/>
              <w:sdtContent>
                <w:proofErr w:type="spellStart"/>
                <w:r w:rsidR="00E2260E" w:rsidRPr="00001E28">
                  <w:t>Sopranos</w:t>
                </w:r>
                <w:proofErr w:type="spellEnd"/>
                <w:r w:rsidR="00E2260E" w:rsidRPr="00001E28">
                  <w:t xml:space="preserve"> Deluxe</w:t>
                </w:r>
              </w:sdtContent>
            </w:sdt>
            <w:r w:rsidR="00E2260E">
              <w:t xml:space="preserve"> …………………..</w:t>
            </w:r>
          </w:p>
          <w:p w14:paraId="6D2D2380" w14:textId="77777777" w:rsidR="00E2260E" w:rsidRPr="00265138" w:rsidRDefault="007B5527" w:rsidP="00E2260E">
            <w:pPr>
              <w:rPr>
                <w:rFonts w:ascii="SourceSansPro-Regular" w:hAnsi="SourceSansPro-Regular" w:cs="SourceSansPro-Regular"/>
                <w:szCs w:val="20"/>
              </w:rPr>
            </w:pPr>
            <w:sdt>
              <w:sdtPr>
                <w:rPr>
                  <w:rFonts w:ascii="SourceSansPro-Regular" w:hAnsi="SourceSansPro-Regular" w:cs="SourceSansPro-Regular"/>
                  <w:szCs w:val="20"/>
                </w:rPr>
                <w:id w:val="140162536"/>
                <w:placeholder>
                  <w:docPart w:val="BBC09065D41A490E918EED1431EDFF85"/>
                </w:placeholder>
                <w15:appearance w15:val="hidden"/>
              </w:sdtPr>
              <w:sdtEndPr/>
              <w:sdtContent>
                <w:r w:rsidR="00E2260E" w:rsidRPr="0003079D">
                  <w:rPr>
                    <w:rFonts w:ascii="SourceSansPro-Regular" w:hAnsi="SourceSansPro-Regular" w:cs="SourceSansPro-Regular"/>
                    <w:szCs w:val="20"/>
                  </w:rPr>
                  <w:t xml:space="preserve">Rundvlees, worst, </w:t>
                </w:r>
                <w:proofErr w:type="spellStart"/>
                <w:r w:rsidR="00E2260E" w:rsidRPr="0003079D">
                  <w:rPr>
                    <w:rFonts w:ascii="SourceSansPro-Regular" w:hAnsi="SourceSansPro-Regular" w:cs="SourceSansPro-Regular"/>
                    <w:szCs w:val="20"/>
                  </w:rPr>
                  <w:t>pepperoni</w:t>
                </w:r>
                <w:proofErr w:type="spellEnd"/>
                <w:r w:rsidR="00E2260E" w:rsidRPr="0003079D">
                  <w:rPr>
                    <w:rFonts w:ascii="SourceSansPro-Regular" w:hAnsi="SourceSansPro-Regular" w:cs="SourceSansPro-Regular"/>
                    <w:szCs w:val="20"/>
                  </w:rPr>
                  <w:t>, uien, zwarte olijven, champignons</w:t>
                </w:r>
                <w:r w:rsidR="00E2260E">
                  <w:rPr>
                    <w:rFonts w:ascii="SourceSansPro-Regular" w:hAnsi="SourceSansPro-Regular" w:cs="SourceSansPro-Regular"/>
                    <w:szCs w:val="20"/>
                  </w:rPr>
                  <w:t>,</w:t>
                </w:r>
                <w:r w:rsidR="00E2260E" w:rsidRPr="0003079D">
                  <w:rPr>
                    <w:rFonts w:ascii="SourceSansPro-Regular" w:hAnsi="SourceSansPro-Regular" w:cs="SourceSansPro-Regular"/>
                    <w:szCs w:val="20"/>
                  </w:rPr>
                  <w:t xml:space="preserve"> mozzarella</w:t>
                </w:r>
              </w:sdtContent>
            </w:sdt>
            <w:r w:rsidR="00E2260E" w:rsidRPr="00265138">
              <w:rPr>
                <w:rFonts w:ascii="SourceSansPro-Regular" w:eastAsia="SourceSansPro-Regular" w:hAnsi="SourceSansPro-Regular" w:cs="SourceSansPro-Regular"/>
                <w:szCs w:val="20"/>
                <w:lang w:bidi="nl-NL"/>
              </w:rPr>
              <w:t xml:space="preserve"> </w:t>
            </w:r>
          </w:p>
          <w:p w14:paraId="77B7C82D" w14:textId="77777777" w:rsidR="00E2260E" w:rsidRDefault="00E2260E" w:rsidP="00E2260E">
            <w:pPr>
              <w:pStyle w:val="Lijstalinea"/>
              <w:numPr>
                <w:ilvl w:val="0"/>
                <w:numId w:val="1"/>
              </w:numPr>
            </w:pPr>
            <w:r>
              <w:t xml:space="preserve">Medium, large, </w:t>
            </w:r>
            <w:proofErr w:type="spellStart"/>
            <w:r>
              <w:t>calzone</w:t>
            </w:r>
            <w:proofErr w:type="spellEnd"/>
          </w:p>
        </w:tc>
        <w:tc>
          <w:tcPr>
            <w:tcW w:w="1020" w:type="dxa"/>
            <w:gridSpan w:val="2"/>
            <w:tcBorders>
              <w:right w:val="single" w:sz="18" w:space="0" w:color="FF0000"/>
            </w:tcBorders>
          </w:tcPr>
          <w:p w14:paraId="60876F17" w14:textId="77777777" w:rsidR="00E2260E" w:rsidRPr="000A5F48" w:rsidRDefault="00E2260E" w:rsidP="00E2260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€ 10,00</w:t>
            </w:r>
          </w:p>
        </w:tc>
        <w:tc>
          <w:tcPr>
            <w:tcW w:w="392" w:type="dxa"/>
            <w:tcBorders>
              <w:left w:val="single" w:sz="18" w:space="0" w:color="FF0000"/>
            </w:tcBorders>
          </w:tcPr>
          <w:p w14:paraId="46BDB23A" w14:textId="77777777" w:rsidR="00E2260E" w:rsidRPr="000A5F48" w:rsidRDefault="00E2260E" w:rsidP="00E2260E">
            <w:pPr>
              <w:rPr>
                <w:sz w:val="24"/>
                <w:szCs w:val="24"/>
              </w:rPr>
            </w:pPr>
          </w:p>
        </w:tc>
        <w:tc>
          <w:tcPr>
            <w:tcW w:w="3871" w:type="dxa"/>
            <w:gridSpan w:val="2"/>
            <w:tcMar>
              <w:left w:w="115" w:type="dxa"/>
              <w:right w:w="0" w:type="dxa"/>
            </w:tcMar>
          </w:tcPr>
          <w:p w14:paraId="5D338243" w14:textId="77777777" w:rsidR="00E2260E" w:rsidRDefault="00E2260E" w:rsidP="00E2260E">
            <w:pPr>
              <w:pStyle w:val="Artikelenprijs"/>
              <w:rPr>
                <w:bCs/>
                <w:szCs w:val="24"/>
              </w:rPr>
            </w:pPr>
          </w:p>
          <w:p w14:paraId="766B31FC" w14:textId="4FA3E275" w:rsidR="00E2260E" w:rsidRPr="00F16FBA" w:rsidRDefault="00E2260E" w:rsidP="00E2260E">
            <w:pPr>
              <w:pStyle w:val="Artikelenprijs"/>
              <w:rPr>
                <w:bCs/>
                <w:szCs w:val="24"/>
              </w:rPr>
            </w:pPr>
            <w:r w:rsidRPr="00F16FBA">
              <w:rPr>
                <w:bCs/>
                <w:szCs w:val="24"/>
              </w:rPr>
              <w:t>Appelsap</w:t>
            </w:r>
            <w:r>
              <w:rPr>
                <w:bCs/>
                <w:szCs w:val="24"/>
              </w:rPr>
              <w:t xml:space="preserve"> ……………………………..</w:t>
            </w:r>
          </w:p>
        </w:tc>
        <w:tc>
          <w:tcPr>
            <w:tcW w:w="1020" w:type="dxa"/>
          </w:tcPr>
          <w:p w14:paraId="0B70D355" w14:textId="77777777" w:rsidR="00E2260E" w:rsidRDefault="00E2260E" w:rsidP="00E2260E">
            <w:pPr>
              <w:pStyle w:val="Artikelenprijs"/>
              <w:rPr>
                <w:szCs w:val="24"/>
              </w:rPr>
            </w:pPr>
          </w:p>
          <w:p w14:paraId="0969855D" w14:textId="1C19236D" w:rsidR="00E2260E" w:rsidRPr="009436A3" w:rsidRDefault="00E2260E" w:rsidP="00E2260E">
            <w:pPr>
              <w:pStyle w:val="Artikelenprijs"/>
            </w:pPr>
            <w:r w:rsidRPr="009436A3">
              <w:rPr>
                <w:szCs w:val="24"/>
              </w:rPr>
              <w:t xml:space="preserve">€ </w:t>
            </w:r>
            <w:r>
              <w:rPr>
                <w:szCs w:val="24"/>
              </w:rPr>
              <w:t>2</w:t>
            </w:r>
            <w:r w:rsidRPr="009436A3">
              <w:rPr>
                <w:szCs w:val="24"/>
              </w:rPr>
              <w:t>,00</w:t>
            </w:r>
          </w:p>
        </w:tc>
      </w:tr>
      <w:tr w:rsidR="00916F6A" w:rsidRPr="00265138" w14:paraId="131DC2DF" w14:textId="77777777" w:rsidTr="00D0637B">
        <w:trPr>
          <w:trHeight w:val="846"/>
        </w:trPr>
        <w:tc>
          <w:tcPr>
            <w:tcW w:w="3784" w:type="dxa"/>
            <w:tcMar>
              <w:left w:w="115" w:type="dxa"/>
              <w:right w:w="0" w:type="dxa"/>
            </w:tcMar>
          </w:tcPr>
          <w:p w14:paraId="6F08F41C" w14:textId="77777777" w:rsidR="00E2260E" w:rsidRPr="00265138" w:rsidRDefault="007B5527" w:rsidP="00E2260E">
            <w:pPr>
              <w:pStyle w:val="Artikelenprijs"/>
            </w:pPr>
            <w:sdt>
              <w:sdtPr>
                <w:id w:val="-273947956"/>
                <w:placeholder>
                  <w:docPart w:val="51A64788B3C24A978D1841C8CF2338C6"/>
                </w:placeholder>
                <w15:appearance w15:val="hidden"/>
              </w:sdtPr>
              <w:sdtEndPr/>
              <w:sdtContent>
                <w:proofErr w:type="spellStart"/>
                <w:r w:rsidR="00E2260E" w:rsidRPr="009E3C65">
                  <w:rPr>
                    <w:rFonts w:ascii="Calibri" w:eastAsia="Times New Roman" w:hAnsi="Calibri" w:cs="Times New Roman"/>
                    <w:iCs/>
                    <w:szCs w:val="20"/>
                    <w:lang w:eastAsia="nl-NL"/>
                  </w:rPr>
                  <w:t>Bolognese</w:t>
                </w:r>
                <w:proofErr w:type="spellEnd"/>
              </w:sdtContent>
            </w:sdt>
            <w:r w:rsidR="00E2260E" w:rsidRPr="00265138">
              <w:rPr>
                <w:lang w:bidi="nl-NL"/>
              </w:rPr>
              <w:t xml:space="preserve"> </w:t>
            </w:r>
            <w:r w:rsidR="00E2260E">
              <w:rPr>
                <w:lang w:bidi="nl-NL"/>
              </w:rPr>
              <w:t>…………………………..</w:t>
            </w:r>
          </w:p>
          <w:p w14:paraId="4589DA6C" w14:textId="77777777" w:rsidR="00E2260E" w:rsidRPr="00265138" w:rsidRDefault="007B5527" w:rsidP="00E2260E">
            <w:pPr>
              <w:autoSpaceDE w:val="0"/>
              <w:autoSpaceDN w:val="0"/>
              <w:adjustRightInd w:val="0"/>
            </w:pPr>
            <w:sdt>
              <w:sdtPr>
                <w:id w:val="396325728"/>
                <w:placeholder>
                  <w:docPart w:val="BC5B13078BF54286B72F3213869C27E8"/>
                </w:placeholder>
                <w15:appearance w15:val="hidden"/>
              </w:sdtPr>
              <w:sdtEndPr/>
              <w:sdtContent>
                <w:r w:rsidR="00E2260E">
                  <w:t>Tomaten, ge</w:t>
                </w:r>
                <w:r w:rsidR="00E2260E" w:rsidRPr="00047BA5">
                  <w:t>kruid rundergehakt, mozzarella</w:t>
                </w:r>
                <w:r w:rsidR="00E2260E">
                  <w:t xml:space="preserve">, </w:t>
                </w:r>
                <w:r w:rsidR="00E2260E" w:rsidRPr="00047BA5">
                  <w:t>Edammer kaa</w:t>
                </w:r>
                <w:r w:rsidR="00E2260E">
                  <w:t>s</w:t>
                </w:r>
                <w:r w:rsidR="00E2260E" w:rsidRPr="00047BA5">
                  <w:t xml:space="preserve"> </w:t>
                </w:r>
              </w:sdtContent>
            </w:sdt>
          </w:p>
          <w:p w14:paraId="548D2BA3" w14:textId="77777777" w:rsidR="00E2260E" w:rsidRDefault="00E2260E" w:rsidP="00E2260E">
            <w:pPr>
              <w:pStyle w:val="Lijstalinea"/>
              <w:numPr>
                <w:ilvl w:val="0"/>
                <w:numId w:val="1"/>
              </w:numPr>
            </w:pPr>
            <w:r>
              <w:t xml:space="preserve">Medium, large, </w:t>
            </w:r>
            <w:proofErr w:type="spellStart"/>
            <w:r>
              <w:t>calzone</w:t>
            </w:r>
            <w:proofErr w:type="spellEnd"/>
          </w:p>
        </w:tc>
        <w:tc>
          <w:tcPr>
            <w:tcW w:w="1020" w:type="dxa"/>
            <w:gridSpan w:val="2"/>
            <w:tcBorders>
              <w:right w:val="single" w:sz="18" w:space="0" w:color="FF0000"/>
            </w:tcBorders>
          </w:tcPr>
          <w:p w14:paraId="46CFF437" w14:textId="77777777" w:rsidR="00E2260E" w:rsidRPr="000A5F48" w:rsidRDefault="00E2260E" w:rsidP="00E2260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€ 8,00</w:t>
            </w:r>
          </w:p>
        </w:tc>
        <w:tc>
          <w:tcPr>
            <w:tcW w:w="392" w:type="dxa"/>
            <w:tcBorders>
              <w:left w:val="single" w:sz="18" w:space="0" w:color="FF0000"/>
            </w:tcBorders>
          </w:tcPr>
          <w:p w14:paraId="32D8C051" w14:textId="77777777" w:rsidR="00E2260E" w:rsidRPr="000A5F48" w:rsidRDefault="00E2260E" w:rsidP="00E2260E">
            <w:pPr>
              <w:rPr>
                <w:sz w:val="24"/>
                <w:szCs w:val="24"/>
              </w:rPr>
            </w:pPr>
          </w:p>
        </w:tc>
        <w:tc>
          <w:tcPr>
            <w:tcW w:w="3871" w:type="dxa"/>
            <w:gridSpan w:val="2"/>
            <w:tcMar>
              <w:left w:w="115" w:type="dxa"/>
              <w:right w:w="0" w:type="dxa"/>
            </w:tcMar>
          </w:tcPr>
          <w:p w14:paraId="4056B134" w14:textId="0A44C8AF" w:rsidR="00E2260E" w:rsidRPr="00F16FBA" w:rsidRDefault="00E2260E" w:rsidP="00E2260E">
            <w:pPr>
              <w:pStyle w:val="Artikelenprijs"/>
              <w:rPr>
                <w:bCs/>
                <w:szCs w:val="24"/>
              </w:rPr>
            </w:pPr>
            <w:r>
              <w:rPr>
                <w:bCs/>
                <w:szCs w:val="24"/>
              </w:rPr>
              <w:t>Red bull ………………………………</w:t>
            </w:r>
          </w:p>
        </w:tc>
        <w:tc>
          <w:tcPr>
            <w:tcW w:w="1020" w:type="dxa"/>
          </w:tcPr>
          <w:p w14:paraId="58D8E032" w14:textId="4D0E3297" w:rsidR="00E2260E" w:rsidRPr="009436A3" w:rsidRDefault="00E2260E" w:rsidP="00E2260E">
            <w:pPr>
              <w:pStyle w:val="Artikelenprijs"/>
            </w:pPr>
            <w:r w:rsidRPr="009436A3">
              <w:rPr>
                <w:szCs w:val="24"/>
              </w:rPr>
              <w:t xml:space="preserve">€ </w:t>
            </w:r>
            <w:r>
              <w:rPr>
                <w:szCs w:val="24"/>
              </w:rPr>
              <w:t>2</w:t>
            </w:r>
            <w:r w:rsidRPr="009436A3">
              <w:rPr>
                <w:szCs w:val="24"/>
              </w:rPr>
              <w:t>,</w:t>
            </w:r>
            <w:r>
              <w:rPr>
                <w:szCs w:val="24"/>
              </w:rPr>
              <w:t>5</w:t>
            </w:r>
            <w:r w:rsidRPr="009436A3">
              <w:rPr>
                <w:szCs w:val="24"/>
              </w:rPr>
              <w:t>0</w:t>
            </w:r>
          </w:p>
        </w:tc>
      </w:tr>
      <w:tr w:rsidR="00916F6A" w:rsidRPr="00265138" w14:paraId="1AF881CF" w14:textId="77777777" w:rsidTr="00D0637B">
        <w:trPr>
          <w:trHeight w:val="885"/>
        </w:trPr>
        <w:tc>
          <w:tcPr>
            <w:tcW w:w="3784" w:type="dxa"/>
            <w:tcMar>
              <w:left w:w="115" w:type="dxa"/>
              <w:right w:w="0" w:type="dxa"/>
            </w:tcMar>
          </w:tcPr>
          <w:p w14:paraId="77C99D48" w14:textId="77777777" w:rsidR="00E2260E" w:rsidRPr="00265138" w:rsidRDefault="007B5527" w:rsidP="00E2260E">
            <w:pPr>
              <w:pStyle w:val="Artikelenprijs"/>
            </w:pPr>
            <w:sdt>
              <w:sdtPr>
                <w:id w:val="-745726069"/>
                <w:placeholder>
                  <w:docPart w:val="8752BC157A404C12AA9CEE3C26E3D201"/>
                </w:placeholder>
                <w15:appearance w15:val="hidden"/>
              </w:sdtPr>
              <w:sdtEndPr/>
              <w:sdtContent>
                <w:proofErr w:type="spellStart"/>
                <w:r w:rsidR="00E2260E" w:rsidRPr="00001E28">
                  <w:t>Tonno</w:t>
                </w:r>
                <w:proofErr w:type="spellEnd"/>
              </w:sdtContent>
            </w:sdt>
            <w:r w:rsidR="00E2260E" w:rsidRPr="00265138">
              <w:rPr>
                <w:lang w:bidi="nl-NL"/>
              </w:rPr>
              <w:t xml:space="preserve"> </w:t>
            </w:r>
            <w:r w:rsidR="00E2260E">
              <w:rPr>
                <w:lang w:bidi="nl-NL"/>
              </w:rPr>
              <w:t>……………………………….</w:t>
            </w:r>
          </w:p>
          <w:p w14:paraId="0CA3BCCF" w14:textId="77777777" w:rsidR="00E2260E" w:rsidRDefault="007B5527" w:rsidP="00E2260E">
            <w:pPr>
              <w:rPr>
                <w:rFonts w:ascii="SourceSansPro-Regular" w:eastAsia="SourceSansPro-Regular" w:hAnsi="SourceSansPro-Regular" w:cs="SourceSansPro-Regular"/>
                <w:szCs w:val="20"/>
                <w:lang w:bidi="nl-NL"/>
              </w:rPr>
            </w:pPr>
            <w:sdt>
              <w:sdtPr>
                <w:rPr>
                  <w:rFonts w:ascii="SourceSansPro-Regular" w:hAnsi="SourceSansPro-Regular" w:cs="SourceSansPro-Regular"/>
                  <w:szCs w:val="20"/>
                </w:rPr>
                <w:id w:val="1675990433"/>
                <w:placeholder>
                  <w:docPart w:val="02CE41CAFD0B432493212FB47F3A42D7"/>
                </w:placeholder>
                <w15:appearance w15:val="hidden"/>
              </w:sdtPr>
              <w:sdtEndPr/>
              <w:sdtContent>
                <w:r w:rsidR="00E2260E">
                  <w:t xml:space="preserve"> </w:t>
                </w:r>
                <w:proofErr w:type="spellStart"/>
                <w:r w:rsidR="00E2260E">
                  <w:t>Passata</w:t>
                </w:r>
                <w:proofErr w:type="spellEnd"/>
                <w:r w:rsidR="00E2260E">
                  <w:t>, mozzarella, tonijn, rode ui</w:t>
                </w:r>
              </w:sdtContent>
            </w:sdt>
            <w:r w:rsidR="00E2260E" w:rsidRPr="00265138">
              <w:rPr>
                <w:rFonts w:ascii="SourceSansPro-Regular" w:eastAsia="SourceSansPro-Regular" w:hAnsi="SourceSansPro-Regular" w:cs="SourceSansPro-Regular"/>
                <w:szCs w:val="20"/>
                <w:lang w:bidi="nl-NL"/>
              </w:rPr>
              <w:t xml:space="preserve"> </w:t>
            </w:r>
          </w:p>
          <w:p w14:paraId="008F092D" w14:textId="77777777" w:rsidR="00E2260E" w:rsidRPr="00501D12" w:rsidRDefault="00E2260E" w:rsidP="00E2260E">
            <w:pPr>
              <w:pStyle w:val="Lijstalinea"/>
              <w:numPr>
                <w:ilvl w:val="0"/>
                <w:numId w:val="1"/>
              </w:numPr>
              <w:rPr>
                <w:rFonts w:ascii="SourceSansPro-Regular" w:eastAsia="SourceSansPro-Regular" w:hAnsi="SourceSansPro-Regular" w:cs="SourceSansPro-Regular"/>
                <w:szCs w:val="20"/>
                <w:lang w:bidi="nl-NL"/>
              </w:rPr>
            </w:pPr>
            <w:r>
              <w:t xml:space="preserve">Medium, large, </w:t>
            </w:r>
            <w:proofErr w:type="spellStart"/>
            <w:r>
              <w:t>calzone</w:t>
            </w:r>
            <w:proofErr w:type="spellEnd"/>
          </w:p>
        </w:tc>
        <w:tc>
          <w:tcPr>
            <w:tcW w:w="1020" w:type="dxa"/>
            <w:gridSpan w:val="2"/>
            <w:tcBorders>
              <w:right w:val="single" w:sz="18" w:space="0" w:color="FF0000"/>
            </w:tcBorders>
          </w:tcPr>
          <w:p w14:paraId="0A5FAAC3" w14:textId="77777777" w:rsidR="00E2260E" w:rsidRPr="000A5F48" w:rsidRDefault="00E2260E" w:rsidP="00E2260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€ 9,00</w:t>
            </w:r>
          </w:p>
        </w:tc>
        <w:tc>
          <w:tcPr>
            <w:tcW w:w="392" w:type="dxa"/>
            <w:tcBorders>
              <w:left w:val="single" w:sz="18" w:space="0" w:color="FF0000"/>
            </w:tcBorders>
          </w:tcPr>
          <w:p w14:paraId="1326C326" w14:textId="77777777" w:rsidR="00E2260E" w:rsidRPr="000A5F48" w:rsidRDefault="00E2260E" w:rsidP="00E2260E">
            <w:pPr>
              <w:rPr>
                <w:sz w:val="24"/>
                <w:szCs w:val="24"/>
              </w:rPr>
            </w:pPr>
          </w:p>
        </w:tc>
        <w:tc>
          <w:tcPr>
            <w:tcW w:w="3871" w:type="dxa"/>
            <w:gridSpan w:val="2"/>
            <w:tcMar>
              <w:left w:w="115" w:type="dxa"/>
              <w:right w:w="0" w:type="dxa"/>
            </w:tcMar>
          </w:tcPr>
          <w:p w14:paraId="511952A5" w14:textId="70EB8A90" w:rsidR="00E2260E" w:rsidRPr="00F16FBA" w:rsidRDefault="00E2260E" w:rsidP="00E2260E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020" w:type="dxa"/>
          </w:tcPr>
          <w:p w14:paraId="53847139" w14:textId="1A163961" w:rsidR="00E2260E" w:rsidRPr="009436A3" w:rsidRDefault="00E2260E" w:rsidP="00E2260E">
            <w:pPr>
              <w:pStyle w:val="Artikelenprijs"/>
            </w:pPr>
          </w:p>
        </w:tc>
      </w:tr>
      <w:tr w:rsidR="00916F6A" w:rsidRPr="00265138" w14:paraId="782D3932" w14:textId="77777777" w:rsidTr="00D0637B">
        <w:trPr>
          <w:trHeight w:val="1269"/>
        </w:trPr>
        <w:tc>
          <w:tcPr>
            <w:tcW w:w="3784" w:type="dxa"/>
            <w:tcMar>
              <w:left w:w="115" w:type="dxa"/>
              <w:right w:w="0" w:type="dxa"/>
            </w:tcMar>
          </w:tcPr>
          <w:p w14:paraId="4A989D78" w14:textId="544C53A5" w:rsidR="00E2260E" w:rsidRPr="00265138" w:rsidRDefault="007B5527" w:rsidP="00E2260E">
            <w:pPr>
              <w:pStyle w:val="Artikelenprijs"/>
            </w:pPr>
            <w:sdt>
              <w:sdtPr>
                <w:id w:val="-1584215056"/>
                <w:placeholder>
                  <w:docPart w:val="AE3DD781BF024AF9B0BE010CF15058B5"/>
                </w:placeholder>
                <w15:appearance w15:val="hidden"/>
              </w:sdtPr>
              <w:sdtEndPr/>
              <w:sdtContent>
                <w:r w:rsidR="00E2260E">
                  <w:t>Hawaï ..……………………….</w:t>
                </w:r>
              </w:sdtContent>
            </w:sdt>
            <w:r w:rsidR="00E2260E">
              <w:t>........</w:t>
            </w:r>
          </w:p>
          <w:p w14:paraId="5BDDD211" w14:textId="77777777" w:rsidR="00E2260E" w:rsidRDefault="007B5527" w:rsidP="00E2260E">
            <w:pPr>
              <w:rPr>
                <w:rFonts w:ascii="SourceSansPro-Regular" w:eastAsia="SourceSansPro-Regular" w:hAnsi="SourceSansPro-Regular" w:cs="SourceSansPro-Regular"/>
                <w:szCs w:val="20"/>
                <w:lang w:bidi="nl-NL"/>
              </w:rPr>
            </w:pPr>
            <w:sdt>
              <w:sdtPr>
                <w:rPr>
                  <w:rFonts w:ascii="SourceSansPro-Regular" w:hAnsi="SourceSansPro-Regular" w:cs="SourceSansPro-Regular"/>
                  <w:szCs w:val="20"/>
                </w:rPr>
                <w:id w:val="665060734"/>
                <w:placeholder>
                  <w:docPart w:val="7B49269B0A96433AA0E599999EAECE1E"/>
                </w:placeholder>
                <w:showingPlcHdr/>
                <w15:appearance w15:val="hidden"/>
              </w:sdtPr>
              <w:sdtEndPr/>
              <w:sdtContent>
                <w:r w:rsidR="00E2260E" w:rsidRPr="00265138">
                  <w:rPr>
                    <w:lang w:bidi="nl-NL"/>
                  </w:rPr>
                  <w:t>Mozzarella, gerookte ham, ananas</w:t>
                </w:r>
              </w:sdtContent>
            </w:sdt>
            <w:r w:rsidR="00E2260E" w:rsidRPr="00265138">
              <w:rPr>
                <w:rFonts w:ascii="SourceSansPro-Regular" w:eastAsia="SourceSansPro-Regular" w:hAnsi="SourceSansPro-Regular" w:cs="SourceSansPro-Regular"/>
                <w:szCs w:val="20"/>
                <w:lang w:bidi="nl-NL"/>
              </w:rPr>
              <w:t xml:space="preserve"> </w:t>
            </w:r>
          </w:p>
          <w:p w14:paraId="67D0CF55" w14:textId="77777777" w:rsidR="00E2260E" w:rsidRPr="00501D12" w:rsidRDefault="00E2260E" w:rsidP="00E2260E">
            <w:pPr>
              <w:pStyle w:val="Lijstalinea"/>
              <w:numPr>
                <w:ilvl w:val="0"/>
                <w:numId w:val="1"/>
              </w:numPr>
              <w:rPr>
                <w:rFonts w:ascii="SourceSansPro-Regular" w:eastAsia="SourceSansPro-Regular" w:hAnsi="SourceSansPro-Regular" w:cs="SourceSansPro-Regular"/>
                <w:szCs w:val="20"/>
                <w:lang w:bidi="nl-NL"/>
              </w:rPr>
            </w:pPr>
            <w:r>
              <w:t xml:space="preserve">Medium, large, </w:t>
            </w:r>
            <w:proofErr w:type="spellStart"/>
            <w:r>
              <w:t>calzone</w:t>
            </w:r>
            <w:proofErr w:type="spellEnd"/>
          </w:p>
          <w:p w14:paraId="50AEE511" w14:textId="77777777" w:rsidR="00E2260E" w:rsidRDefault="00E2260E" w:rsidP="00E2260E">
            <w:pPr>
              <w:pStyle w:val="Artikelenprijs"/>
            </w:pPr>
          </w:p>
        </w:tc>
        <w:tc>
          <w:tcPr>
            <w:tcW w:w="1020" w:type="dxa"/>
            <w:gridSpan w:val="2"/>
            <w:tcBorders>
              <w:right w:val="single" w:sz="18" w:space="0" w:color="FF0000"/>
            </w:tcBorders>
          </w:tcPr>
          <w:p w14:paraId="60969A4F" w14:textId="59D85120" w:rsidR="00E2260E" w:rsidRPr="00170FDA" w:rsidRDefault="00E2260E" w:rsidP="00E2260E">
            <w:pPr>
              <w:rPr>
                <w:b/>
                <w:bCs/>
                <w:sz w:val="24"/>
                <w:szCs w:val="24"/>
              </w:rPr>
            </w:pPr>
            <w:r w:rsidRPr="00170FDA">
              <w:rPr>
                <w:b/>
                <w:bCs/>
                <w:sz w:val="24"/>
                <w:szCs w:val="24"/>
              </w:rPr>
              <w:t>€ 9,50</w:t>
            </w:r>
          </w:p>
        </w:tc>
        <w:tc>
          <w:tcPr>
            <w:tcW w:w="392" w:type="dxa"/>
            <w:tcBorders>
              <w:left w:val="single" w:sz="18" w:space="0" w:color="FF0000"/>
            </w:tcBorders>
          </w:tcPr>
          <w:p w14:paraId="0CAAC070" w14:textId="77777777" w:rsidR="00E2260E" w:rsidRPr="000A5F48" w:rsidRDefault="00E2260E" w:rsidP="00E2260E">
            <w:pPr>
              <w:rPr>
                <w:sz w:val="24"/>
                <w:szCs w:val="24"/>
              </w:rPr>
            </w:pPr>
          </w:p>
        </w:tc>
        <w:tc>
          <w:tcPr>
            <w:tcW w:w="3871" w:type="dxa"/>
            <w:gridSpan w:val="2"/>
            <w:tcMar>
              <w:left w:w="115" w:type="dxa"/>
              <w:right w:w="0" w:type="dxa"/>
            </w:tcMar>
          </w:tcPr>
          <w:p w14:paraId="0DA54635" w14:textId="6985EB0D" w:rsidR="00E2260E" w:rsidRPr="00F16FBA" w:rsidRDefault="00E2260E" w:rsidP="00E2260E">
            <w:pPr>
              <w:pStyle w:val="Artikelenprijs"/>
              <w:rPr>
                <w:bCs/>
                <w:szCs w:val="24"/>
              </w:rPr>
            </w:pPr>
          </w:p>
        </w:tc>
        <w:tc>
          <w:tcPr>
            <w:tcW w:w="1020" w:type="dxa"/>
          </w:tcPr>
          <w:p w14:paraId="1883179A" w14:textId="6C6593E0" w:rsidR="00E2260E" w:rsidRPr="009436A3" w:rsidRDefault="00825005" w:rsidP="00E2260E">
            <w:pPr>
              <w:pStyle w:val="Artikelenprijs"/>
              <w:rPr>
                <w:szCs w:val="24"/>
              </w:rPr>
            </w:pPr>
            <w:r>
              <w:rPr>
                <w:noProof/>
                <w:lang w:bidi="nl-NL"/>
              </w:rPr>
              <w:drawing>
                <wp:anchor distT="0" distB="0" distL="114300" distR="114300" simplePos="0" relativeHeight="251667456" behindDoc="1" locked="0" layoutInCell="1" allowOverlap="1" wp14:anchorId="4E8B3701" wp14:editId="0C16FDD9">
                  <wp:simplePos x="0" y="0"/>
                  <wp:positionH relativeFrom="column">
                    <wp:posOffset>-327704</wp:posOffset>
                  </wp:positionH>
                  <wp:positionV relativeFrom="paragraph">
                    <wp:posOffset>-734090</wp:posOffset>
                  </wp:positionV>
                  <wp:extent cx="945810" cy="1751909"/>
                  <wp:effectExtent l="0" t="19050" r="45085" b="39370"/>
                  <wp:wrapNone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/>
                        </pic:nvPicPr>
                        <pic:blipFill rotWithShape="1"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2366" r="23863"/>
                          <a:stretch/>
                        </pic:blipFill>
                        <pic:spPr bwMode="auto">
                          <a:xfrm rot="260366">
                            <a:off x="0" y="0"/>
                            <a:ext cx="945810" cy="17519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916F6A" w:rsidRPr="00265138" w14:paraId="26732DF0" w14:textId="77777777" w:rsidTr="00D0637B">
        <w:trPr>
          <w:trHeight w:val="1269"/>
        </w:trPr>
        <w:tc>
          <w:tcPr>
            <w:tcW w:w="3784" w:type="dxa"/>
            <w:tcMar>
              <w:left w:w="115" w:type="dxa"/>
              <w:right w:w="0" w:type="dxa"/>
            </w:tcMar>
          </w:tcPr>
          <w:p w14:paraId="79F83397" w14:textId="7FE32711" w:rsidR="00E2260E" w:rsidRPr="00D24F2B" w:rsidRDefault="007B5527" w:rsidP="00E2260E">
            <w:pPr>
              <w:pStyle w:val="Artikelenprijs"/>
              <w:numPr>
                <w:ilvl w:val="0"/>
                <w:numId w:val="3"/>
              </w:numPr>
            </w:pPr>
            <w:sdt>
              <w:sdtPr>
                <w:id w:val="1784919716"/>
                <w:placeholder>
                  <w:docPart w:val="056911FD5EB44356BA6BDD207D0C2CA0"/>
                </w:placeholder>
                <w:showingPlcHdr/>
                <w15:appearance w15:val="hidden"/>
              </w:sdtPr>
              <w:sdtEndPr/>
              <w:sdtContent>
                <w:r w:rsidR="00E2260E" w:rsidRPr="00265138">
                  <w:rPr>
                    <w:lang w:bidi="nl-NL"/>
                  </w:rPr>
                  <w:t>Kies een formaat</w:t>
                </w:r>
              </w:sdtContent>
            </w:sdt>
            <w:r w:rsidR="00E2260E" w:rsidRPr="00265138">
              <w:rPr>
                <w:lang w:bidi="nl-NL"/>
              </w:rPr>
              <w:t xml:space="preserve"> </w:t>
            </w:r>
          </w:p>
          <w:p w14:paraId="41E00E95" w14:textId="77777777" w:rsidR="00E2260E" w:rsidRDefault="00E2260E" w:rsidP="00E2260E">
            <w:r>
              <w:t xml:space="preserve">         medium pizza (25 cm)</w:t>
            </w:r>
          </w:p>
          <w:p w14:paraId="4B9C452B" w14:textId="77777777" w:rsidR="00E2260E" w:rsidRDefault="00E2260E" w:rsidP="00E2260E">
            <w:r>
              <w:t xml:space="preserve">         large pizza (35 cm)</w:t>
            </w:r>
          </w:p>
          <w:p w14:paraId="451650B2" w14:textId="5C9F29BC" w:rsidR="00E2260E" w:rsidRPr="00170FDA" w:rsidRDefault="00E2260E" w:rsidP="00E2260E">
            <w:pPr>
              <w:pStyle w:val="Artikelenprijs"/>
              <w:rPr>
                <w:b w:val="0"/>
                <w:bCs/>
              </w:rPr>
            </w:pPr>
            <w:r w:rsidRPr="00170FDA">
              <w:rPr>
                <w:b w:val="0"/>
                <w:bCs/>
              </w:rPr>
              <w:t xml:space="preserve">         </w:t>
            </w:r>
            <w:proofErr w:type="spellStart"/>
            <w:r w:rsidRPr="0050152B">
              <w:rPr>
                <w:b w:val="0"/>
                <w:bCs/>
                <w:sz w:val="20"/>
                <w:szCs w:val="18"/>
              </w:rPr>
              <w:t>calzone</w:t>
            </w:r>
            <w:proofErr w:type="spellEnd"/>
            <w:r w:rsidRPr="0050152B">
              <w:rPr>
                <w:b w:val="0"/>
                <w:bCs/>
                <w:sz w:val="20"/>
                <w:szCs w:val="18"/>
              </w:rPr>
              <w:t xml:space="preserve"> (opgevouwen pizz</w:t>
            </w:r>
            <w:r w:rsidR="0050152B">
              <w:rPr>
                <w:b w:val="0"/>
                <w:bCs/>
                <w:sz w:val="20"/>
                <w:szCs w:val="18"/>
              </w:rPr>
              <w:t>a)</w:t>
            </w:r>
          </w:p>
        </w:tc>
        <w:tc>
          <w:tcPr>
            <w:tcW w:w="1020" w:type="dxa"/>
            <w:gridSpan w:val="2"/>
            <w:tcBorders>
              <w:right w:val="single" w:sz="18" w:space="0" w:color="FF0000"/>
            </w:tcBorders>
          </w:tcPr>
          <w:p w14:paraId="0422A0D9" w14:textId="00DE9342" w:rsidR="00E2260E" w:rsidRPr="00170FDA" w:rsidRDefault="00E2260E" w:rsidP="00E2260E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92" w:type="dxa"/>
            <w:tcBorders>
              <w:left w:val="single" w:sz="18" w:space="0" w:color="FF0000"/>
            </w:tcBorders>
          </w:tcPr>
          <w:p w14:paraId="3F8152B0" w14:textId="4B8576E0" w:rsidR="00E2260E" w:rsidRPr="000A5F48" w:rsidRDefault="00E2260E" w:rsidP="00E2260E">
            <w:pPr>
              <w:rPr>
                <w:sz w:val="24"/>
                <w:szCs w:val="24"/>
              </w:rPr>
            </w:pPr>
          </w:p>
        </w:tc>
        <w:tc>
          <w:tcPr>
            <w:tcW w:w="3871" w:type="dxa"/>
            <w:gridSpan w:val="2"/>
            <w:tcMar>
              <w:left w:w="115" w:type="dxa"/>
              <w:right w:w="0" w:type="dxa"/>
            </w:tcMar>
          </w:tcPr>
          <w:p w14:paraId="5F4E0A12" w14:textId="172F970C" w:rsidR="00E2260E" w:rsidRPr="00F16FBA" w:rsidRDefault="00825005" w:rsidP="00E2260E">
            <w:pPr>
              <w:pStyle w:val="Artikelenprijs"/>
              <w:rPr>
                <w:bCs/>
                <w:szCs w:val="24"/>
              </w:rPr>
            </w:pPr>
            <w:r>
              <w:rPr>
                <w:noProof/>
                <w:lang w:bidi="nl-NL"/>
              </w:rPr>
              <w:drawing>
                <wp:anchor distT="0" distB="0" distL="114300" distR="114300" simplePos="0" relativeHeight="251658239" behindDoc="1" locked="0" layoutInCell="1" allowOverlap="1" wp14:anchorId="7AE0F84C" wp14:editId="2BCBD53E">
                  <wp:simplePos x="0" y="0"/>
                  <wp:positionH relativeFrom="column">
                    <wp:posOffset>148753</wp:posOffset>
                  </wp:positionH>
                  <wp:positionV relativeFrom="paragraph">
                    <wp:posOffset>-1369946</wp:posOffset>
                  </wp:positionV>
                  <wp:extent cx="2392326" cy="1614943"/>
                  <wp:effectExtent l="0" t="0" r="0" b="0"/>
                  <wp:wrapNone/>
                  <wp:docPr id="2" name="Picture 2" descr="A pizza on a plate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A pizza on a plate&#10;&#10;Description automatically generated with medium confidence"/>
                          <pic:cNvPicPr/>
                        </pic:nvPicPr>
                        <pic:blipFill rotWithShape="1"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1584" t="17451" r="13011" b="14681"/>
                          <a:stretch/>
                        </pic:blipFill>
                        <pic:spPr bwMode="auto">
                          <a:xfrm>
                            <a:off x="0" y="0"/>
                            <a:ext cx="2392326" cy="16149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020" w:type="dxa"/>
          </w:tcPr>
          <w:p w14:paraId="4FE5301A" w14:textId="0A50F309" w:rsidR="00E2260E" w:rsidRPr="009436A3" w:rsidRDefault="00E2260E" w:rsidP="00E2260E">
            <w:pPr>
              <w:pStyle w:val="Artikelenprijs"/>
              <w:rPr>
                <w:szCs w:val="24"/>
              </w:rPr>
            </w:pPr>
          </w:p>
        </w:tc>
      </w:tr>
    </w:tbl>
    <w:p w14:paraId="7A6322F2" w14:textId="2A8E2FD9" w:rsidR="00381E02" w:rsidRPr="00265138" w:rsidRDefault="00103E58" w:rsidP="00381E02">
      <w:pPr>
        <w:pStyle w:val="Titel"/>
      </w:pPr>
      <w:r>
        <w:t>Soprano’s Pizza</w:t>
      </w:r>
    </w:p>
    <w:bookmarkEnd w:id="0"/>
    <w:p w14:paraId="373F86AF" w14:textId="7247F975" w:rsidR="00137472" w:rsidRPr="00265138" w:rsidRDefault="00137472" w:rsidP="00137472">
      <w:pPr>
        <w:pStyle w:val="Grafischanker"/>
      </w:pPr>
    </w:p>
    <w:p w14:paraId="1B1EC876" w14:textId="77777777" w:rsidR="00137472" w:rsidRPr="00265138" w:rsidRDefault="00137472" w:rsidP="00137472">
      <w:pPr>
        <w:pStyle w:val="Grafischanker"/>
        <w:sectPr w:rsidR="00137472" w:rsidRPr="00265138" w:rsidSect="00265138">
          <w:pgSz w:w="11906" w:h="16838" w:code="9"/>
          <w:pgMar w:top="576" w:right="1440" w:bottom="720" w:left="1440" w:header="720" w:footer="720" w:gutter="0"/>
          <w:cols w:space="720"/>
          <w:docGrid w:linePitch="360"/>
        </w:sectPr>
      </w:pPr>
    </w:p>
    <w:p w14:paraId="7D8DED1A" w14:textId="77777777" w:rsidR="00266980" w:rsidRDefault="00266980" w:rsidP="00137472">
      <w:pPr>
        <w:pStyle w:val="Grafischanker"/>
        <w:rPr>
          <w:lang w:bidi="nl-NL"/>
        </w:rPr>
      </w:pPr>
    </w:p>
    <w:p w14:paraId="06FD0507" w14:textId="443DCC8A" w:rsidR="00137472" w:rsidRPr="00265138" w:rsidRDefault="00137472" w:rsidP="00137472">
      <w:pPr>
        <w:pStyle w:val="Grafischanker"/>
      </w:pPr>
      <w:r w:rsidRPr="00265138">
        <w:rPr>
          <w:lang w:bidi="nl-NL"/>
        </w:rPr>
        <w:drawing>
          <wp:anchor distT="0" distB="0" distL="114300" distR="114300" simplePos="0" relativeHeight="251661312" behindDoc="1" locked="1" layoutInCell="1" allowOverlap="1" wp14:anchorId="461150FA" wp14:editId="48B6D75A">
            <wp:simplePos x="0" y="0"/>
            <wp:positionH relativeFrom="column">
              <wp:posOffset>-914400</wp:posOffset>
            </wp:positionH>
            <wp:positionV relativeFrom="paragraph">
              <wp:posOffset>-461010</wp:posOffset>
            </wp:positionV>
            <wp:extent cx="7945755" cy="10925175"/>
            <wp:effectExtent l="0" t="0" r="0" b="9525"/>
            <wp:wrapNone/>
            <wp:docPr id="14" name="Afbeelding 14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Afbeelding 14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45755" cy="10925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EC7431D" w14:textId="74FF77E3" w:rsidR="00137472" w:rsidRPr="00265138" w:rsidRDefault="00266980" w:rsidP="00266980">
      <w:pPr>
        <w:pStyle w:val="Titel"/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4CFCFAF2" wp14:editId="695E1601">
            <wp:simplePos x="0" y="0"/>
            <wp:positionH relativeFrom="margin">
              <wp:align>center</wp:align>
            </wp:positionH>
            <wp:positionV relativeFrom="paragraph">
              <wp:posOffset>1548130</wp:posOffset>
            </wp:positionV>
            <wp:extent cx="4723809" cy="6653968"/>
            <wp:effectExtent l="0" t="0" r="635" b="0"/>
            <wp:wrapThrough wrapText="bothSides">
              <wp:wrapPolygon edited="0">
                <wp:start x="11847" y="247"/>
                <wp:lineTo x="10976" y="1299"/>
                <wp:lineTo x="1307" y="1793"/>
                <wp:lineTo x="784" y="1793"/>
                <wp:lineTo x="784" y="16512"/>
                <wp:lineTo x="3484" y="17193"/>
                <wp:lineTo x="4617" y="17193"/>
                <wp:lineTo x="4094" y="18182"/>
                <wp:lineTo x="2178" y="18615"/>
                <wp:lineTo x="2178" y="18739"/>
                <wp:lineTo x="3571" y="19172"/>
                <wp:lineTo x="2962" y="20161"/>
                <wp:lineTo x="2700" y="21027"/>
                <wp:lineTo x="3136" y="21151"/>
                <wp:lineTo x="9146" y="21274"/>
                <wp:lineTo x="10017" y="21274"/>
                <wp:lineTo x="11063" y="21151"/>
                <wp:lineTo x="14721" y="20347"/>
                <wp:lineTo x="14896" y="20161"/>
                <wp:lineTo x="16376" y="19295"/>
                <wp:lineTo x="17073" y="19172"/>
                <wp:lineTo x="17857" y="18615"/>
                <wp:lineTo x="17770" y="18182"/>
                <wp:lineTo x="18990" y="17193"/>
                <wp:lineTo x="19338" y="17193"/>
                <wp:lineTo x="20906" y="16389"/>
                <wp:lineTo x="20819" y="13235"/>
                <wp:lineTo x="21429" y="12678"/>
                <wp:lineTo x="21429" y="12554"/>
                <wp:lineTo x="20645" y="12245"/>
                <wp:lineTo x="21516" y="11627"/>
                <wp:lineTo x="21516" y="11379"/>
                <wp:lineTo x="20645" y="11256"/>
                <wp:lineTo x="20470" y="9277"/>
                <wp:lineTo x="19512" y="8287"/>
                <wp:lineTo x="19948" y="8040"/>
                <wp:lineTo x="19599" y="7421"/>
                <wp:lineTo x="18641" y="7298"/>
                <wp:lineTo x="15157" y="4329"/>
                <wp:lineTo x="15244" y="4082"/>
                <wp:lineTo x="13066" y="3463"/>
                <wp:lineTo x="11673" y="3340"/>
                <wp:lineTo x="11847" y="1361"/>
                <wp:lineTo x="17247" y="1361"/>
                <wp:lineTo x="17247" y="742"/>
                <wp:lineTo x="12718" y="247"/>
                <wp:lineTo x="11847" y="247"/>
              </wp:wrapPolygon>
            </wp:wrapThrough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fbeelding 1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3809" cy="66539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03E58">
        <w:t>Soprano</w:t>
      </w:r>
      <w:r w:rsidR="00CA5EA1">
        <w:t>’</w:t>
      </w:r>
      <w:r w:rsidR="00103E58">
        <w:t>s Pizz</w:t>
      </w:r>
      <w:r>
        <w:t>a</w:t>
      </w:r>
    </w:p>
    <w:sectPr w:rsidR="00137472" w:rsidRPr="00265138" w:rsidSect="00265138">
      <w:headerReference w:type="default" r:id="rId17"/>
      <w:pgSz w:w="11906" w:h="16838" w:code="9"/>
      <w:pgMar w:top="576" w:right="1440" w:bottom="720" w:left="1440" w:header="28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76FC27" w14:textId="77777777" w:rsidR="007B5527" w:rsidRDefault="007B5527" w:rsidP="00D52D6E">
      <w:pPr>
        <w:spacing w:after="0" w:line="240" w:lineRule="auto"/>
      </w:pPr>
      <w:r>
        <w:separator/>
      </w:r>
    </w:p>
  </w:endnote>
  <w:endnote w:type="continuationSeparator" w:id="0">
    <w:p w14:paraId="61004A59" w14:textId="77777777" w:rsidR="007B5527" w:rsidRDefault="007B5527" w:rsidP="00D52D6E">
      <w:pPr>
        <w:spacing w:after="0" w:line="240" w:lineRule="auto"/>
      </w:pPr>
      <w:r>
        <w:continuationSeparator/>
      </w:r>
    </w:p>
  </w:endnote>
  <w:endnote w:type="continuationNotice" w:id="1">
    <w:p w14:paraId="6F47B47C" w14:textId="77777777" w:rsidR="007B5527" w:rsidRDefault="007B552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ourceSansPro-Regular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4CCA66" w14:textId="77777777" w:rsidR="007B5527" w:rsidRDefault="007B5527" w:rsidP="00D52D6E">
      <w:pPr>
        <w:spacing w:after="0" w:line="240" w:lineRule="auto"/>
      </w:pPr>
      <w:r>
        <w:separator/>
      </w:r>
    </w:p>
  </w:footnote>
  <w:footnote w:type="continuationSeparator" w:id="0">
    <w:p w14:paraId="707A767A" w14:textId="77777777" w:rsidR="007B5527" w:rsidRDefault="007B5527" w:rsidP="00D52D6E">
      <w:pPr>
        <w:spacing w:after="0" w:line="240" w:lineRule="auto"/>
      </w:pPr>
      <w:r>
        <w:continuationSeparator/>
      </w:r>
    </w:p>
  </w:footnote>
  <w:footnote w:type="continuationNotice" w:id="1">
    <w:p w14:paraId="5C02C4FB" w14:textId="77777777" w:rsidR="007B5527" w:rsidRDefault="007B552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6E181A" w14:textId="77777777" w:rsidR="000528EA" w:rsidRPr="00202CAE" w:rsidRDefault="000528EA" w:rsidP="00381E02">
    <w:pPr>
      <w:pStyle w:val="Geenafstan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CB1C30"/>
    <w:multiLevelType w:val="hybridMultilevel"/>
    <w:tmpl w:val="2F52AAA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C743DB"/>
    <w:multiLevelType w:val="hybridMultilevel"/>
    <w:tmpl w:val="B0065F5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70640C"/>
    <w:multiLevelType w:val="hybridMultilevel"/>
    <w:tmpl w:val="F3CC782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7530F7"/>
    <w:multiLevelType w:val="hybridMultilevel"/>
    <w:tmpl w:val="4E3E071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710C3D"/>
    <w:multiLevelType w:val="hybridMultilevel"/>
    <w:tmpl w:val="5DD41B5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1F7CF0"/>
    <w:multiLevelType w:val="hybridMultilevel"/>
    <w:tmpl w:val="D236DFE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0145B1"/>
    <w:multiLevelType w:val="hybridMultilevel"/>
    <w:tmpl w:val="9CF4E834"/>
    <w:lvl w:ilvl="0" w:tplc="2A4AE4BC">
      <w:start w:val="1"/>
      <w:numFmt w:val="bullet"/>
      <w:lvlText w:val="*"/>
      <w:lvlJc w:val="left"/>
      <w:pPr>
        <w:ind w:left="720" w:hanging="360"/>
      </w:pPr>
      <w:rPr>
        <w:rFonts w:ascii="Source Sans Pro" w:hAnsi="Source Sans Pro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630356"/>
    <w:multiLevelType w:val="hybridMultilevel"/>
    <w:tmpl w:val="266A324A"/>
    <w:lvl w:ilvl="0" w:tplc="D4F45660">
      <w:start w:val="1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1ED7F2D"/>
    <w:multiLevelType w:val="hybridMultilevel"/>
    <w:tmpl w:val="48BA55D2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EA97A68"/>
    <w:multiLevelType w:val="hybridMultilevel"/>
    <w:tmpl w:val="7E4245AA"/>
    <w:lvl w:ilvl="0" w:tplc="2A4AE4BC">
      <w:start w:val="1"/>
      <w:numFmt w:val="bullet"/>
      <w:lvlText w:val="*"/>
      <w:lvlJc w:val="left"/>
      <w:pPr>
        <w:ind w:left="360" w:hanging="360"/>
      </w:pPr>
      <w:rPr>
        <w:rFonts w:ascii="Source Sans Pro" w:hAnsi="Source Sans Pro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9"/>
  </w:num>
  <w:num w:numId="4">
    <w:abstractNumId w:val="5"/>
  </w:num>
  <w:num w:numId="5">
    <w:abstractNumId w:val="2"/>
  </w:num>
  <w:num w:numId="6">
    <w:abstractNumId w:val="4"/>
  </w:num>
  <w:num w:numId="7">
    <w:abstractNumId w:val="1"/>
  </w:num>
  <w:num w:numId="8">
    <w:abstractNumId w:val="8"/>
  </w:num>
  <w:num w:numId="9">
    <w:abstractNumId w:val="0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removePersonalInformation/>
  <w:removeDateAndTime/>
  <w:displayBackgroundShape/>
  <w:proofState w:spelling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evenAndOddHeaders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E58"/>
    <w:rsid w:val="0003079D"/>
    <w:rsid w:val="00047BA5"/>
    <w:rsid w:val="000528EA"/>
    <w:rsid w:val="00053ED2"/>
    <w:rsid w:val="00057C8D"/>
    <w:rsid w:val="000622C5"/>
    <w:rsid w:val="00081B13"/>
    <w:rsid w:val="0008239D"/>
    <w:rsid w:val="0008455E"/>
    <w:rsid w:val="000871F5"/>
    <w:rsid w:val="000A59ED"/>
    <w:rsid w:val="000A5F48"/>
    <w:rsid w:val="000B39B8"/>
    <w:rsid w:val="000C4BCE"/>
    <w:rsid w:val="000D6A9A"/>
    <w:rsid w:val="000E2075"/>
    <w:rsid w:val="00103E58"/>
    <w:rsid w:val="00110E82"/>
    <w:rsid w:val="00137472"/>
    <w:rsid w:val="00156571"/>
    <w:rsid w:val="00170FDA"/>
    <w:rsid w:val="0019219B"/>
    <w:rsid w:val="001B18AC"/>
    <w:rsid w:val="00200647"/>
    <w:rsid w:val="00202CAE"/>
    <w:rsid w:val="00256E65"/>
    <w:rsid w:val="002602F9"/>
    <w:rsid w:val="00265138"/>
    <w:rsid w:val="00266980"/>
    <w:rsid w:val="00280CBD"/>
    <w:rsid w:val="002B08B0"/>
    <w:rsid w:val="00302429"/>
    <w:rsid w:val="00325290"/>
    <w:rsid w:val="003317B4"/>
    <w:rsid w:val="003444B6"/>
    <w:rsid w:val="00381E02"/>
    <w:rsid w:val="003924C2"/>
    <w:rsid w:val="003B57F1"/>
    <w:rsid w:val="003E1F73"/>
    <w:rsid w:val="003F0B1E"/>
    <w:rsid w:val="003F289D"/>
    <w:rsid w:val="00401583"/>
    <w:rsid w:val="004017DA"/>
    <w:rsid w:val="00405052"/>
    <w:rsid w:val="00432AAC"/>
    <w:rsid w:val="00437F79"/>
    <w:rsid w:val="00460A5A"/>
    <w:rsid w:val="00486560"/>
    <w:rsid w:val="00493C9D"/>
    <w:rsid w:val="004A7E4A"/>
    <w:rsid w:val="004B5D63"/>
    <w:rsid w:val="004B75F6"/>
    <w:rsid w:val="004C7E9A"/>
    <w:rsid w:val="004F01D9"/>
    <w:rsid w:val="004F024D"/>
    <w:rsid w:val="0050152B"/>
    <w:rsid w:val="00501D12"/>
    <w:rsid w:val="00512C1B"/>
    <w:rsid w:val="00515AED"/>
    <w:rsid w:val="0052209C"/>
    <w:rsid w:val="005261D2"/>
    <w:rsid w:val="00534D48"/>
    <w:rsid w:val="00573B18"/>
    <w:rsid w:val="00587BD0"/>
    <w:rsid w:val="00592D9A"/>
    <w:rsid w:val="005A0C7C"/>
    <w:rsid w:val="005C70A5"/>
    <w:rsid w:val="00611411"/>
    <w:rsid w:val="00626E5D"/>
    <w:rsid w:val="006273B8"/>
    <w:rsid w:val="006562FD"/>
    <w:rsid w:val="00671028"/>
    <w:rsid w:val="0067525E"/>
    <w:rsid w:val="0068006E"/>
    <w:rsid w:val="006C6E57"/>
    <w:rsid w:val="006D5B5B"/>
    <w:rsid w:val="006F044B"/>
    <w:rsid w:val="00713D94"/>
    <w:rsid w:val="00725DDE"/>
    <w:rsid w:val="00747401"/>
    <w:rsid w:val="00750E57"/>
    <w:rsid w:val="00760F02"/>
    <w:rsid w:val="0079797B"/>
    <w:rsid w:val="007A63BE"/>
    <w:rsid w:val="007B190D"/>
    <w:rsid w:val="007B26E0"/>
    <w:rsid w:val="007B5527"/>
    <w:rsid w:val="007B7860"/>
    <w:rsid w:val="007B7CB6"/>
    <w:rsid w:val="00825005"/>
    <w:rsid w:val="00855806"/>
    <w:rsid w:val="008600E0"/>
    <w:rsid w:val="008642FD"/>
    <w:rsid w:val="00882F14"/>
    <w:rsid w:val="00885618"/>
    <w:rsid w:val="0088626E"/>
    <w:rsid w:val="00891489"/>
    <w:rsid w:val="008E4830"/>
    <w:rsid w:val="008F0A93"/>
    <w:rsid w:val="008F3E98"/>
    <w:rsid w:val="0091262E"/>
    <w:rsid w:val="00915EA1"/>
    <w:rsid w:val="00916F6A"/>
    <w:rsid w:val="009207B1"/>
    <w:rsid w:val="009436A3"/>
    <w:rsid w:val="009666F6"/>
    <w:rsid w:val="009722D3"/>
    <w:rsid w:val="0097416B"/>
    <w:rsid w:val="009830D0"/>
    <w:rsid w:val="009918A5"/>
    <w:rsid w:val="00994530"/>
    <w:rsid w:val="009C106D"/>
    <w:rsid w:val="009C748E"/>
    <w:rsid w:val="009E0E85"/>
    <w:rsid w:val="009E6EF3"/>
    <w:rsid w:val="009F110D"/>
    <w:rsid w:val="009F206C"/>
    <w:rsid w:val="009F7CE4"/>
    <w:rsid w:val="00A14E98"/>
    <w:rsid w:val="00A20AE5"/>
    <w:rsid w:val="00A2564D"/>
    <w:rsid w:val="00A3086A"/>
    <w:rsid w:val="00A3391B"/>
    <w:rsid w:val="00A425EF"/>
    <w:rsid w:val="00A509CA"/>
    <w:rsid w:val="00A5135D"/>
    <w:rsid w:val="00A53A28"/>
    <w:rsid w:val="00A62DB3"/>
    <w:rsid w:val="00A73F10"/>
    <w:rsid w:val="00A7483E"/>
    <w:rsid w:val="00A75903"/>
    <w:rsid w:val="00A84403"/>
    <w:rsid w:val="00A87290"/>
    <w:rsid w:val="00A938E1"/>
    <w:rsid w:val="00AB2F32"/>
    <w:rsid w:val="00AB5C7E"/>
    <w:rsid w:val="00AB61AD"/>
    <w:rsid w:val="00AD382A"/>
    <w:rsid w:val="00AE52DC"/>
    <w:rsid w:val="00B12F2D"/>
    <w:rsid w:val="00B17855"/>
    <w:rsid w:val="00B43AF3"/>
    <w:rsid w:val="00B501FE"/>
    <w:rsid w:val="00B665F5"/>
    <w:rsid w:val="00BC6D07"/>
    <w:rsid w:val="00BD6BA3"/>
    <w:rsid w:val="00C03CD6"/>
    <w:rsid w:val="00C12E9D"/>
    <w:rsid w:val="00C15A46"/>
    <w:rsid w:val="00C17686"/>
    <w:rsid w:val="00C25E17"/>
    <w:rsid w:val="00C40D60"/>
    <w:rsid w:val="00C41D38"/>
    <w:rsid w:val="00C757FE"/>
    <w:rsid w:val="00C8439E"/>
    <w:rsid w:val="00C9205F"/>
    <w:rsid w:val="00C92B61"/>
    <w:rsid w:val="00C955E6"/>
    <w:rsid w:val="00CA5EA1"/>
    <w:rsid w:val="00CB055F"/>
    <w:rsid w:val="00CC4EFC"/>
    <w:rsid w:val="00CD51D4"/>
    <w:rsid w:val="00CE4D47"/>
    <w:rsid w:val="00CE7C71"/>
    <w:rsid w:val="00D02B36"/>
    <w:rsid w:val="00D0637B"/>
    <w:rsid w:val="00D133BB"/>
    <w:rsid w:val="00D13653"/>
    <w:rsid w:val="00D14E04"/>
    <w:rsid w:val="00D2030F"/>
    <w:rsid w:val="00D2334A"/>
    <w:rsid w:val="00D24F2B"/>
    <w:rsid w:val="00D43C97"/>
    <w:rsid w:val="00D44E87"/>
    <w:rsid w:val="00D514DC"/>
    <w:rsid w:val="00D52D6E"/>
    <w:rsid w:val="00D56679"/>
    <w:rsid w:val="00D56C3A"/>
    <w:rsid w:val="00D60E1F"/>
    <w:rsid w:val="00D66383"/>
    <w:rsid w:val="00D66F6D"/>
    <w:rsid w:val="00D951A8"/>
    <w:rsid w:val="00D95275"/>
    <w:rsid w:val="00DA115C"/>
    <w:rsid w:val="00DA57C9"/>
    <w:rsid w:val="00DB363C"/>
    <w:rsid w:val="00DC2A76"/>
    <w:rsid w:val="00DC39D8"/>
    <w:rsid w:val="00DD131B"/>
    <w:rsid w:val="00DE0A43"/>
    <w:rsid w:val="00DE35B9"/>
    <w:rsid w:val="00DF562F"/>
    <w:rsid w:val="00E11EF5"/>
    <w:rsid w:val="00E2260E"/>
    <w:rsid w:val="00E25623"/>
    <w:rsid w:val="00E311A3"/>
    <w:rsid w:val="00E526A8"/>
    <w:rsid w:val="00E5698A"/>
    <w:rsid w:val="00E72056"/>
    <w:rsid w:val="00E90427"/>
    <w:rsid w:val="00EC5761"/>
    <w:rsid w:val="00EF1A77"/>
    <w:rsid w:val="00F06A05"/>
    <w:rsid w:val="00F129E0"/>
    <w:rsid w:val="00F16FBA"/>
    <w:rsid w:val="00F214C8"/>
    <w:rsid w:val="00F24E19"/>
    <w:rsid w:val="00F34818"/>
    <w:rsid w:val="00F518C1"/>
    <w:rsid w:val="00F54F33"/>
    <w:rsid w:val="00F664C9"/>
    <w:rsid w:val="00F827C2"/>
    <w:rsid w:val="00F8596C"/>
    <w:rsid w:val="00F977A4"/>
    <w:rsid w:val="00FD4ACC"/>
    <w:rsid w:val="00FF2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BC93EEC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/>
    <w:lsdException w:name="Unresolved Mention" w:semiHidden="1"/>
    <w:lsdException w:name="Smart Link" w:semiHidden="1" w:unhideWhenUsed="1"/>
  </w:latentStyles>
  <w:style w:type="paragraph" w:default="1" w:styleId="Standaard">
    <w:name w:val="Normal"/>
    <w:qFormat/>
    <w:rsid w:val="00CD51D4"/>
    <w:rPr>
      <w:sz w:val="20"/>
    </w:rPr>
  </w:style>
  <w:style w:type="paragraph" w:styleId="Kop1">
    <w:name w:val="heading 1"/>
    <w:basedOn w:val="Standaard"/>
    <w:next w:val="Standaard"/>
    <w:link w:val="Kop1Char"/>
    <w:uiPriority w:val="9"/>
    <w:qFormat/>
    <w:rsid w:val="00D43C97"/>
    <w:pPr>
      <w:keepNext/>
      <w:keepLines/>
      <w:spacing w:after="0" w:line="240" w:lineRule="auto"/>
      <w:outlineLvl w:val="0"/>
    </w:pPr>
    <w:rPr>
      <w:rFonts w:asciiTheme="majorHAnsi" w:eastAsiaTheme="majorEastAsia" w:hAnsiTheme="majorHAnsi" w:cstheme="majorBidi"/>
      <w:b/>
      <w:caps/>
      <w:color w:val="ED1C24" w:themeColor="accent1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8E48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tekst">
    <w:name w:val="header"/>
    <w:basedOn w:val="Standaard"/>
    <w:link w:val="KoptekstChar"/>
    <w:uiPriority w:val="99"/>
    <w:semiHidden/>
    <w:rsid w:val="001565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semiHidden/>
    <w:rsid w:val="00CD51D4"/>
    <w:rPr>
      <w:sz w:val="20"/>
    </w:rPr>
  </w:style>
  <w:style w:type="paragraph" w:styleId="Voettekst">
    <w:name w:val="footer"/>
    <w:basedOn w:val="Standaard"/>
    <w:link w:val="VoettekstChar"/>
    <w:uiPriority w:val="99"/>
    <w:semiHidden/>
    <w:rsid w:val="00D52D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semiHidden/>
    <w:rsid w:val="00626E5D"/>
    <w:rPr>
      <w:sz w:val="20"/>
    </w:rPr>
  </w:style>
  <w:style w:type="paragraph" w:customStyle="1" w:styleId="Artikelenprijsgecentreerd">
    <w:name w:val="Artikel en prijs gecentreerd"/>
    <w:basedOn w:val="Artikelenprijs"/>
    <w:qFormat/>
    <w:rsid w:val="006273B8"/>
    <w:pPr>
      <w:jc w:val="center"/>
    </w:pPr>
  </w:style>
  <w:style w:type="paragraph" w:customStyle="1" w:styleId="Titelgecentreerd">
    <w:name w:val="Titel gecentreerd"/>
    <w:basedOn w:val="Titel"/>
    <w:qFormat/>
    <w:rsid w:val="00381E02"/>
    <w:pPr>
      <w:jc w:val="center"/>
    </w:pPr>
  </w:style>
  <w:style w:type="character" w:styleId="Tekstvantijdelijkeaanduiding">
    <w:name w:val="Placeholder Text"/>
    <w:basedOn w:val="Standaardalinea-lettertype"/>
    <w:uiPriority w:val="99"/>
    <w:semiHidden/>
    <w:rsid w:val="00381E02"/>
    <w:rPr>
      <w:color w:val="808080"/>
    </w:rPr>
  </w:style>
  <w:style w:type="paragraph" w:styleId="Titel">
    <w:name w:val="Title"/>
    <w:basedOn w:val="Standaard"/>
    <w:next w:val="Standaard"/>
    <w:link w:val="TitelChar"/>
    <w:uiPriority w:val="10"/>
    <w:qFormat/>
    <w:rsid w:val="00381E02"/>
    <w:pPr>
      <w:outlineLvl w:val="0"/>
    </w:pPr>
    <w:rPr>
      <w:rFonts w:asciiTheme="majorHAnsi" w:eastAsiaTheme="majorEastAsia" w:hAnsiTheme="majorHAnsi" w:cstheme="majorBidi"/>
      <w:b/>
      <w:caps/>
      <w:color w:val="ABBEE9" w:themeColor="accent2"/>
      <w:spacing w:val="-10"/>
      <w:kern w:val="28"/>
      <w:sz w:val="9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381E02"/>
    <w:rPr>
      <w:rFonts w:asciiTheme="majorHAnsi" w:eastAsiaTheme="majorEastAsia" w:hAnsiTheme="majorHAnsi" w:cstheme="majorBidi"/>
      <w:b/>
      <w:caps/>
      <w:color w:val="ABBEE9" w:themeColor="accent2"/>
      <w:spacing w:val="-10"/>
      <w:kern w:val="28"/>
      <w:sz w:val="96"/>
      <w:szCs w:val="56"/>
    </w:rPr>
  </w:style>
  <w:style w:type="paragraph" w:styleId="Geenafstand">
    <w:name w:val="No Spacing"/>
    <w:uiPriority w:val="1"/>
    <w:qFormat/>
    <w:rsid w:val="00381E02"/>
    <w:pPr>
      <w:spacing w:after="0" w:line="240" w:lineRule="auto"/>
    </w:pPr>
    <w:rPr>
      <w:sz w:val="20"/>
    </w:rPr>
  </w:style>
  <w:style w:type="paragraph" w:customStyle="1" w:styleId="Grafischanker">
    <w:name w:val="Grafisch anker"/>
    <w:basedOn w:val="Standaard"/>
    <w:qFormat/>
    <w:rsid w:val="00137472"/>
    <w:pPr>
      <w:spacing w:after="0"/>
    </w:pPr>
    <w:rPr>
      <w:noProof/>
      <w:sz w:val="12"/>
    </w:rPr>
  </w:style>
  <w:style w:type="character" w:customStyle="1" w:styleId="Kop1Char">
    <w:name w:val="Kop 1 Char"/>
    <w:basedOn w:val="Standaardalinea-lettertype"/>
    <w:link w:val="Kop1"/>
    <w:uiPriority w:val="9"/>
    <w:rsid w:val="00D43C97"/>
    <w:rPr>
      <w:rFonts w:asciiTheme="majorHAnsi" w:eastAsiaTheme="majorEastAsia" w:hAnsiTheme="majorHAnsi" w:cstheme="majorBidi"/>
      <w:b/>
      <w:caps/>
      <w:color w:val="ED1C24" w:themeColor="accent1"/>
      <w:sz w:val="32"/>
      <w:szCs w:val="32"/>
    </w:rPr>
  </w:style>
  <w:style w:type="paragraph" w:customStyle="1" w:styleId="Kop1gecentreerd">
    <w:name w:val="Kop 1 gecentreerd"/>
    <w:basedOn w:val="Kop1"/>
    <w:qFormat/>
    <w:rsid w:val="00460A5A"/>
    <w:pPr>
      <w:jc w:val="center"/>
    </w:pPr>
  </w:style>
  <w:style w:type="paragraph" w:customStyle="1" w:styleId="Artikelenprijs">
    <w:name w:val="Artikel en prijs"/>
    <w:basedOn w:val="Standaard"/>
    <w:qFormat/>
    <w:rsid w:val="00AB5C7E"/>
    <w:pPr>
      <w:tabs>
        <w:tab w:val="right" w:leader="dot" w:pos="3600"/>
        <w:tab w:val="right" w:leader="dot" w:pos="8531"/>
      </w:tabs>
      <w:autoSpaceDE w:val="0"/>
      <w:autoSpaceDN w:val="0"/>
      <w:adjustRightInd w:val="0"/>
      <w:spacing w:after="0" w:line="240" w:lineRule="auto"/>
    </w:pPr>
    <w:rPr>
      <w:b/>
      <w:sz w:val="24"/>
    </w:rPr>
  </w:style>
  <w:style w:type="paragraph" w:customStyle="1" w:styleId="Normaalgecentreerd">
    <w:name w:val="Normaal gecentreerd"/>
    <w:basedOn w:val="Standaard"/>
    <w:qFormat/>
    <w:rsid w:val="006273B8"/>
    <w:pPr>
      <w:spacing w:after="0" w:line="240" w:lineRule="auto"/>
      <w:jc w:val="center"/>
    </w:pPr>
    <w:rPr>
      <w:rFonts w:ascii="SourceSansPro-Regular" w:hAnsi="SourceSansPro-Regular" w:cs="SourceSansPro-Regular"/>
      <w:szCs w:val="20"/>
    </w:rPr>
  </w:style>
  <w:style w:type="paragraph" w:customStyle="1" w:styleId="Artikelenprijslang">
    <w:name w:val="Artikel en prijs lang"/>
    <w:basedOn w:val="Artikelenprijs"/>
    <w:qFormat/>
    <w:rsid w:val="00DC2A76"/>
    <w:pPr>
      <w:tabs>
        <w:tab w:val="clear" w:pos="3600"/>
      </w:tabs>
    </w:pPr>
  </w:style>
  <w:style w:type="paragraph" w:styleId="Lijstalinea">
    <w:name w:val="List Paragraph"/>
    <w:basedOn w:val="Standaard"/>
    <w:uiPriority w:val="34"/>
    <w:qFormat/>
    <w:rsid w:val="00D24F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532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23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5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sv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glossaryDocument" Target="glossary/document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ebruiker\AppData\Roaming\Microsoft\Templates\Pizzamenu%2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4FEE104FCE04D52BFAB68954286E0C9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E88E6D81-3E9A-4DED-8EB6-6E212A5D3D7A}"/>
      </w:docPartPr>
      <w:docPartBody>
        <w:p w:rsidR="00D6587B" w:rsidRDefault="00031FC8" w:rsidP="00031FC8">
          <w:pPr>
            <w:pStyle w:val="04FEE104FCE04D52BFAB68954286E0C9"/>
          </w:pPr>
          <w:r w:rsidRPr="00265138">
            <w:rPr>
              <w:lang w:bidi="nl-NL"/>
            </w:rPr>
            <w:t>THE CLASSICS</w:t>
          </w:r>
        </w:p>
      </w:docPartBody>
    </w:docPart>
    <w:docPart>
      <w:docPartPr>
        <w:name w:val="E131EA0111904AA9988304FE776DE2EC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C5F0BC59-A668-4F85-A178-A14A5D3F0CFC}"/>
      </w:docPartPr>
      <w:docPartBody>
        <w:p w:rsidR="00D6587B" w:rsidRDefault="00031FC8" w:rsidP="00031FC8">
          <w:pPr>
            <w:pStyle w:val="E131EA0111904AA9988304FE776DE2EC"/>
          </w:pPr>
          <w:r w:rsidRPr="00265138">
            <w:rPr>
              <w:lang w:bidi="nl-NL"/>
            </w:rPr>
            <w:t>ZELF SAMENSTELLEN</w:t>
          </w:r>
        </w:p>
      </w:docPartBody>
    </w:docPart>
    <w:docPart>
      <w:docPartPr>
        <w:name w:val="EA6CB841729F4B1B8CE342FE07996B2D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519B868E-12A6-4D01-9361-5DDCF57D0A29}"/>
      </w:docPartPr>
      <w:docPartBody>
        <w:p w:rsidR="00D6587B" w:rsidRDefault="00031FC8" w:rsidP="00031FC8">
          <w:pPr>
            <w:pStyle w:val="EA6CB841729F4B1B8CE342FE07996B2D"/>
          </w:pPr>
          <w:r w:rsidRPr="00265138">
            <w:rPr>
              <w:lang w:bidi="nl-NL"/>
            </w:rPr>
            <w:t xml:space="preserve">Margherita </w:t>
          </w:r>
          <w:r w:rsidRPr="00265138">
            <w:rPr>
              <w:lang w:bidi="nl-NL"/>
            </w:rPr>
            <w:tab/>
            <w:t>€ 12</w:t>
          </w:r>
        </w:p>
      </w:docPartBody>
    </w:docPart>
    <w:docPart>
      <w:docPartPr>
        <w:name w:val="736D33E90F84433B9358D8DCE2F3E369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78965317-FB4F-4664-8BC5-B90BEF164F68}"/>
      </w:docPartPr>
      <w:docPartBody>
        <w:p w:rsidR="00D6587B" w:rsidRDefault="00031FC8" w:rsidP="00031FC8">
          <w:pPr>
            <w:pStyle w:val="736D33E90F84433B9358D8DCE2F3E369"/>
          </w:pPr>
          <w:r w:rsidRPr="00265138">
            <w:rPr>
              <w:lang w:bidi="nl-NL"/>
            </w:rPr>
            <w:t>Pomodoro, verse mozzarella, basilicum, Grana Padano</w:t>
          </w:r>
        </w:p>
      </w:docPartBody>
    </w:docPart>
    <w:docPart>
      <w:docPartPr>
        <w:name w:val="88B8C91FCC7E456A997953E33D2008CB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60A21B04-93CF-4C85-870E-E66880A2A5E0}"/>
      </w:docPartPr>
      <w:docPartBody>
        <w:p w:rsidR="00D6587B" w:rsidRDefault="00031FC8" w:rsidP="00031FC8">
          <w:pPr>
            <w:pStyle w:val="88B8C91FCC7E456A997953E33D2008CB"/>
          </w:pPr>
          <w:r w:rsidRPr="00265138">
            <w:rPr>
              <w:lang w:bidi="nl-NL"/>
            </w:rPr>
            <w:t>Quattro Formaggi</w:t>
          </w:r>
          <w:r w:rsidRPr="00265138">
            <w:rPr>
              <w:lang w:bidi="nl-NL"/>
            </w:rPr>
            <w:tab/>
            <w:t>€ 12</w:t>
          </w:r>
        </w:p>
      </w:docPartBody>
    </w:docPart>
    <w:docPart>
      <w:docPartPr>
        <w:name w:val="F5520E3956F94B6581755865799FB0D3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E34CE98F-9347-4AAE-86FF-788EFA02147F}"/>
      </w:docPartPr>
      <w:docPartBody>
        <w:p w:rsidR="00D6587B" w:rsidRDefault="00031FC8" w:rsidP="00031FC8">
          <w:pPr>
            <w:pStyle w:val="F5520E3956F94B6581755865799FB0D3"/>
          </w:pPr>
          <w:r w:rsidRPr="00265138">
            <w:rPr>
              <w:lang w:bidi="nl-NL"/>
            </w:rPr>
            <w:t>Extra vierge olijfolie, gerookte mozzarella, verse mozzarella, gorgonzola, Grana Padano, basilicum</w:t>
          </w:r>
        </w:p>
      </w:docPartBody>
    </w:docPart>
    <w:docPart>
      <w:docPartPr>
        <w:name w:val="5D04A27F1BEF4445B9AE21843EDDD011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47AF9E8E-6F36-4118-872B-20BE269B91D3}"/>
      </w:docPartPr>
      <w:docPartBody>
        <w:p w:rsidR="00D6587B" w:rsidRDefault="00031FC8" w:rsidP="00031FC8">
          <w:pPr>
            <w:pStyle w:val="5D04A27F1BEF4445B9AE21843EDDD011"/>
          </w:pPr>
          <w:r w:rsidRPr="00265138">
            <w:rPr>
              <w:lang w:bidi="nl-NL"/>
            </w:rPr>
            <w:t xml:space="preserve">Pepperoni </w:t>
          </w:r>
          <w:r w:rsidRPr="00265138">
            <w:rPr>
              <w:lang w:bidi="nl-NL"/>
            </w:rPr>
            <w:tab/>
            <w:t>€ 14</w:t>
          </w:r>
        </w:p>
      </w:docPartBody>
    </w:docPart>
    <w:docPart>
      <w:docPartPr>
        <w:name w:val="22045E8698094554A9121341D5492EC6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DEA741BA-D2DE-40FB-8907-485C9EA68AF5}"/>
      </w:docPartPr>
      <w:docPartBody>
        <w:p w:rsidR="00D6587B" w:rsidRDefault="00031FC8" w:rsidP="00031FC8">
          <w:pPr>
            <w:pStyle w:val="22045E8698094554A9121341D5492EC6"/>
          </w:pPr>
          <w:r w:rsidRPr="00265138">
            <w:rPr>
              <w:lang w:bidi="nl-NL"/>
            </w:rPr>
            <w:t>Marinara, mozzarella, pepperoni</w:t>
          </w:r>
        </w:p>
      </w:docPartBody>
    </w:docPart>
    <w:docPart>
      <w:docPartPr>
        <w:name w:val="E443C284E0FA4A04A5110FF9E5D421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746873-2911-40ED-AFC2-19ADDABCF854}"/>
      </w:docPartPr>
      <w:docPartBody>
        <w:p w:rsidR="00235B60" w:rsidRDefault="00D6587B" w:rsidP="00D6587B">
          <w:pPr>
            <w:pStyle w:val="E443C284E0FA4A04A5110FF9E5D421FE"/>
          </w:pPr>
          <w:r w:rsidRPr="00265138">
            <w:rPr>
              <w:lang w:bidi="nl-NL"/>
            </w:rPr>
            <w:t>Ham en ananas</w:t>
          </w:r>
          <w:r w:rsidRPr="00265138">
            <w:rPr>
              <w:lang w:bidi="nl-NL"/>
            </w:rPr>
            <w:tab/>
            <w:t>€ 14</w:t>
          </w:r>
        </w:p>
      </w:docPartBody>
    </w:docPart>
    <w:docPart>
      <w:docPartPr>
        <w:name w:val="A71D9D9998D74C4F8141FEE06157B6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43497F-58D7-47FB-B2D3-5F4BE9AC223C}"/>
      </w:docPartPr>
      <w:docPartBody>
        <w:p w:rsidR="00235B60" w:rsidRDefault="00D6587B" w:rsidP="00D6587B">
          <w:pPr>
            <w:pStyle w:val="A71D9D9998D74C4F8141FEE06157B6A8"/>
          </w:pPr>
          <w:r w:rsidRPr="00265138">
            <w:rPr>
              <w:lang w:bidi="nl-NL"/>
            </w:rPr>
            <w:t>Mozzarella, gerookte ham, ananas</w:t>
          </w:r>
        </w:p>
      </w:docPartBody>
    </w:docPart>
    <w:docPart>
      <w:docPartPr>
        <w:name w:val="175736AD0EF141BABD03484EA68202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32F550-6EEB-4E14-9579-AF2196FFA10C}"/>
      </w:docPartPr>
      <w:docPartBody>
        <w:p w:rsidR="00235B60" w:rsidRDefault="00D6587B" w:rsidP="00D6587B">
          <w:pPr>
            <w:pStyle w:val="175736AD0EF141BABD03484EA6820222"/>
          </w:pPr>
          <w:r w:rsidRPr="00265138">
            <w:rPr>
              <w:lang w:bidi="nl-NL"/>
            </w:rPr>
            <w:t>Groenteliefhebbers</w:t>
          </w:r>
          <w:r w:rsidRPr="00265138">
            <w:rPr>
              <w:lang w:bidi="nl-NL"/>
            </w:rPr>
            <w:tab/>
            <w:t>€ 13</w:t>
          </w:r>
        </w:p>
      </w:docPartBody>
    </w:docPart>
    <w:docPart>
      <w:docPartPr>
        <w:name w:val="C9D9BE92E4C0486EA13DFF0C00EC54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E85C84-A81A-4157-AADF-9455D17C9340}"/>
      </w:docPartPr>
      <w:docPartBody>
        <w:p w:rsidR="00235B60" w:rsidRDefault="00D6587B" w:rsidP="00D6587B">
          <w:pPr>
            <w:pStyle w:val="C9D9BE92E4C0486EA13DFF0C00EC54D9"/>
          </w:pPr>
          <w:r w:rsidRPr="00265138">
            <w:rPr>
              <w:lang w:bidi="nl-NL"/>
            </w:rPr>
            <w:t>Champignons, rode ui, groene pepers, zwarte olijven, tomaten, Parmezaanse kaas, mozzarella</w:t>
          </w:r>
        </w:p>
      </w:docPartBody>
    </w:docPart>
    <w:docPart>
      <w:docPartPr>
        <w:name w:val="87AAC59BF95D45269B4B6BD154F760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98ADE3-61A0-4ACA-B1A0-E00E5B77B57B}"/>
      </w:docPartPr>
      <w:docPartBody>
        <w:p w:rsidR="00235B60" w:rsidRDefault="00D6587B" w:rsidP="00D6587B">
          <w:pPr>
            <w:pStyle w:val="87AAC59BF95D45269B4B6BD154F760A3"/>
          </w:pPr>
          <w:r w:rsidRPr="00265138">
            <w:rPr>
              <w:lang w:bidi="nl-NL"/>
            </w:rPr>
            <w:t>Vleesliefhebbers</w:t>
          </w:r>
          <w:r w:rsidRPr="00265138">
            <w:rPr>
              <w:lang w:bidi="nl-NL"/>
            </w:rPr>
            <w:tab/>
            <w:t>€ 16</w:t>
          </w:r>
        </w:p>
      </w:docPartBody>
    </w:docPart>
    <w:docPart>
      <w:docPartPr>
        <w:name w:val="D0D97156C4A54B2593208213C2DF6B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A1EFB7-E75F-41F7-88B5-2AB4CFCF5135}"/>
      </w:docPartPr>
      <w:docPartBody>
        <w:p w:rsidR="00235B60" w:rsidRDefault="00D6587B" w:rsidP="00D6587B">
          <w:pPr>
            <w:pStyle w:val="D0D97156C4A54B2593208213C2DF6B5C"/>
          </w:pPr>
          <w:r w:rsidRPr="00265138">
            <w:rPr>
              <w:lang w:bidi="nl-NL"/>
            </w:rPr>
            <w:t>Worst, pepperoni, ham, bacon, extra kaas, knoflook</w:t>
          </w:r>
        </w:p>
      </w:docPartBody>
    </w:docPart>
    <w:docPart>
      <w:docPartPr>
        <w:name w:val="5E505744AA9A4234BF7032FB03064D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AB44C6-F3A9-43F1-8C7C-EBAEFC2B1212}"/>
      </w:docPartPr>
      <w:docPartBody>
        <w:p w:rsidR="00235B60" w:rsidRDefault="00D6587B" w:rsidP="00D6587B">
          <w:pPr>
            <w:pStyle w:val="5E505744AA9A4234BF7032FB03064D5E"/>
          </w:pPr>
          <w:r w:rsidRPr="00265138">
            <w:rPr>
              <w:lang w:bidi="nl-NL"/>
            </w:rPr>
            <w:t xml:space="preserve">Margherita </w:t>
          </w:r>
          <w:r w:rsidRPr="00265138">
            <w:rPr>
              <w:lang w:bidi="nl-NL"/>
            </w:rPr>
            <w:tab/>
            <w:t>€ 12</w:t>
          </w:r>
        </w:p>
      </w:docPartBody>
    </w:docPart>
    <w:docPart>
      <w:docPartPr>
        <w:name w:val="BBC09065D41A490E918EED1431EDFF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0835BD-948C-45E2-A849-0D5C48F8AE8B}"/>
      </w:docPartPr>
      <w:docPartBody>
        <w:p w:rsidR="00235B60" w:rsidRDefault="00D6587B" w:rsidP="00D6587B">
          <w:pPr>
            <w:pStyle w:val="BBC09065D41A490E918EED1431EDFF85"/>
          </w:pPr>
          <w:r w:rsidRPr="00265138">
            <w:rPr>
              <w:lang w:bidi="nl-NL"/>
            </w:rPr>
            <w:t>Pomodoro, verse mozzarella, basilicum, Grana Padano</w:t>
          </w:r>
        </w:p>
      </w:docPartBody>
    </w:docPart>
    <w:docPart>
      <w:docPartPr>
        <w:name w:val="51A64788B3C24A978D1841C8CF2338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DFD37A-31A4-46BB-A4E2-C19B46D55001}"/>
      </w:docPartPr>
      <w:docPartBody>
        <w:p w:rsidR="00235B60" w:rsidRDefault="00D6587B" w:rsidP="00D6587B">
          <w:pPr>
            <w:pStyle w:val="51A64788B3C24A978D1841C8CF2338C6"/>
          </w:pPr>
          <w:r w:rsidRPr="00265138">
            <w:rPr>
              <w:lang w:bidi="nl-NL"/>
            </w:rPr>
            <w:t xml:space="preserve">Pepperoni </w:t>
          </w:r>
          <w:r w:rsidRPr="00265138">
            <w:rPr>
              <w:lang w:bidi="nl-NL"/>
            </w:rPr>
            <w:tab/>
            <w:t>€ 14</w:t>
          </w:r>
        </w:p>
      </w:docPartBody>
    </w:docPart>
    <w:docPart>
      <w:docPartPr>
        <w:name w:val="BC5B13078BF54286B72F3213869C27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37803D-5066-48EF-9C7B-D8C288397D66}"/>
      </w:docPartPr>
      <w:docPartBody>
        <w:p w:rsidR="00235B60" w:rsidRDefault="00D6587B" w:rsidP="00D6587B">
          <w:pPr>
            <w:pStyle w:val="BC5B13078BF54286B72F3213869C27E8"/>
          </w:pPr>
          <w:r w:rsidRPr="00265138">
            <w:rPr>
              <w:lang w:bidi="nl-NL"/>
            </w:rPr>
            <w:t>Marinara, mozzarella, pepperoni</w:t>
          </w:r>
        </w:p>
      </w:docPartBody>
    </w:docPart>
    <w:docPart>
      <w:docPartPr>
        <w:name w:val="8752BC157A404C12AA9CEE3C26E3D2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1DD5BC-1DBC-4F44-B1F7-EBB8BA54F037}"/>
      </w:docPartPr>
      <w:docPartBody>
        <w:p w:rsidR="00235B60" w:rsidRDefault="00D6587B" w:rsidP="00D6587B">
          <w:pPr>
            <w:pStyle w:val="8752BC157A404C12AA9CEE3C26E3D201"/>
          </w:pPr>
          <w:r w:rsidRPr="00265138">
            <w:rPr>
              <w:lang w:bidi="nl-NL"/>
            </w:rPr>
            <w:t>Groenteliefhebbers</w:t>
          </w:r>
          <w:r w:rsidRPr="00265138">
            <w:rPr>
              <w:lang w:bidi="nl-NL"/>
            </w:rPr>
            <w:tab/>
            <w:t>€ 13</w:t>
          </w:r>
        </w:p>
      </w:docPartBody>
    </w:docPart>
    <w:docPart>
      <w:docPartPr>
        <w:name w:val="02CE41CAFD0B432493212FB47F3A42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C6D431-2102-4655-8805-BCEA33370858}"/>
      </w:docPartPr>
      <w:docPartBody>
        <w:p w:rsidR="00235B60" w:rsidRDefault="00D6587B" w:rsidP="00D6587B">
          <w:pPr>
            <w:pStyle w:val="02CE41CAFD0B432493212FB47F3A42D7"/>
          </w:pPr>
          <w:r w:rsidRPr="00265138">
            <w:rPr>
              <w:lang w:bidi="nl-NL"/>
            </w:rPr>
            <w:t>Champignons, rode ui, groene pepers, zwarte olijven, tomaten, Parmezaanse kaas, mozzarella</w:t>
          </w:r>
        </w:p>
      </w:docPartBody>
    </w:docPart>
    <w:docPart>
      <w:docPartPr>
        <w:name w:val="AE3DD781BF024AF9B0BE010CF15058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1EFDC2-BF43-434B-A075-379C0D0DC0E5}"/>
      </w:docPartPr>
      <w:docPartBody>
        <w:p w:rsidR="00235B60" w:rsidRDefault="00D6587B" w:rsidP="00D6587B">
          <w:pPr>
            <w:pStyle w:val="AE3DD781BF024AF9B0BE010CF15058B5"/>
          </w:pPr>
          <w:r w:rsidRPr="00265138">
            <w:rPr>
              <w:lang w:bidi="nl-NL"/>
            </w:rPr>
            <w:t>Ham en ananas</w:t>
          </w:r>
          <w:r w:rsidRPr="00265138">
            <w:rPr>
              <w:lang w:bidi="nl-NL"/>
            </w:rPr>
            <w:tab/>
            <w:t>€ 14</w:t>
          </w:r>
        </w:p>
      </w:docPartBody>
    </w:docPart>
    <w:docPart>
      <w:docPartPr>
        <w:name w:val="7B49269B0A96433AA0E599999EAECE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84FF26-2CCC-45B6-9FCF-A936A43DBCC9}"/>
      </w:docPartPr>
      <w:docPartBody>
        <w:p w:rsidR="00235B60" w:rsidRDefault="00D6587B" w:rsidP="00D6587B">
          <w:pPr>
            <w:pStyle w:val="7B49269B0A96433AA0E599999EAECE1E"/>
          </w:pPr>
          <w:r w:rsidRPr="00265138">
            <w:rPr>
              <w:lang w:bidi="nl-NL"/>
            </w:rPr>
            <w:t>Mozzarella, gerookte ham, ananas</w:t>
          </w:r>
        </w:p>
      </w:docPartBody>
    </w:docPart>
    <w:docPart>
      <w:docPartPr>
        <w:name w:val="056911FD5EB44356BA6BDD207D0C2C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91F1C9-047A-4E5F-A37D-92144DCB393B}"/>
      </w:docPartPr>
      <w:docPartBody>
        <w:p w:rsidR="00235B60" w:rsidRDefault="00D6587B" w:rsidP="00D6587B">
          <w:pPr>
            <w:pStyle w:val="056911FD5EB44356BA6BDD207D0C2CA0"/>
          </w:pPr>
          <w:r w:rsidRPr="00265138">
            <w:rPr>
              <w:lang w:bidi="nl-NL"/>
            </w:rPr>
            <w:t>Kies een formaat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ourceSansPro-Regular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583"/>
    <w:rsid w:val="00031FC8"/>
    <w:rsid w:val="00235B60"/>
    <w:rsid w:val="00384C39"/>
    <w:rsid w:val="003C729E"/>
    <w:rsid w:val="00A24583"/>
    <w:rsid w:val="00C17BF6"/>
    <w:rsid w:val="00D6587B"/>
    <w:rsid w:val="00E34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Tekstvantijdelijkeaanduiding">
    <w:name w:val="Placeholder Text"/>
    <w:basedOn w:val="Standaardalinea-lettertype"/>
    <w:uiPriority w:val="99"/>
    <w:semiHidden/>
    <w:rPr>
      <w:color w:val="808080"/>
    </w:rPr>
  </w:style>
  <w:style w:type="paragraph" w:customStyle="1" w:styleId="E443C284E0FA4A04A5110FF9E5D421FE">
    <w:name w:val="E443C284E0FA4A04A5110FF9E5D421FE"/>
    <w:rsid w:val="00D6587B"/>
  </w:style>
  <w:style w:type="paragraph" w:customStyle="1" w:styleId="A71D9D9998D74C4F8141FEE06157B6A8">
    <w:name w:val="A71D9D9998D74C4F8141FEE06157B6A8"/>
    <w:rsid w:val="00D6587B"/>
  </w:style>
  <w:style w:type="paragraph" w:customStyle="1" w:styleId="175736AD0EF141BABD03484EA6820222">
    <w:name w:val="175736AD0EF141BABD03484EA6820222"/>
    <w:rsid w:val="00D6587B"/>
  </w:style>
  <w:style w:type="paragraph" w:customStyle="1" w:styleId="C9D9BE92E4C0486EA13DFF0C00EC54D9">
    <w:name w:val="C9D9BE92E4C0486EA13DFF0C00EC54D9"/>
    <w:rsid w:val="00D6587B"/>
  </w:style>
  <w:style w:type="paragraph" w:customStyle="1" w:styleId="87AAC59BF95D45269B4B6BD154F760A3">
    <w:name w:val="87AAC59BF95D45269B4B6BD154F760A3"/>
    <w:rsid w:val="00D6587B"/>
  </w:style>
  <w:style w:type="paragraph" w:customStyle="1" w:styleId="D0D97156C4A54B2593208213C2DF6B5C">
    <w:name w:val="D0D97156C4A54B2593208213C2DF6B5C"/>
    <w:rsid w:val="00D6587B"/>
  </w:style>
  <w:style w:type="paragraph" w:customStyle="1" w:styleId="04FEE104FCE04D52BFAB68954286E0C9">
    <w:name w:val="04FEE104FCE04D52BFAB68954286E0C9"/>
    <w:rsid w:val="00031FC8"/>
  </w:style>
  <w:style w:type="paragraph" w:customStyle="1" w:styleId="E131EA0111904AA9988304FE776DE2EC">
    <w:name w:val="E131EA0111904AA9988304FE776DE2EC"/>
    <w:rsid w:val="00031FC8"/>
  </w:style>
  <w:style w:type="paragraph" w:customStyle="1" w:styleId="EA6CB841729F4B1B8CE342FE07996B2D">
    <w:name w:val="EA6CB841729F4B1B8CE342FE07996B2D"/>
    <w:rsid w:val="00031FC8"/>
  </w:style>
  <w:style w:type="paragraph" w:customStyle="1" w:styleId="736D33E90F84433B9358D8DCE2F3E369">
    <w:name w:val="736D33E90F84433B9358D8DCE2F3E369"/>
    <w:rsid w:val="00031FC8"/>
  </w:style>
  <w:style w:type="paragraph" w:customStyle="1" w:styleId="88B8C91FCC7E456A997953E33D2008CB">
    <w:name w:val="88B8C91FCC7E456A997953E33D2008CB"/>
    <w:rsid w:val="00031FC8"/>
  </w:style>
  <w:style w:type="paragraph" w:customStyle="1" w:styleId="F5520E3956F94B6581755865799FB0D3">
    <w:name w:val="F5520E3956F94B6581755865799FB0D3"/>
    <w:rsid w:val="00031FC8"/>
  </w:style>
  <w:style w:type="paragraph" w:customStyle="1" w:styleId="5D04A27F1BEF4445B9AE21843EDDD011">
    <w:name w:val="5D04A27F1BEF4445B9AE21843EDDD011"/>
    <w:rsid w:val="00031FC8"/>
  </w:style>
  <w:style w:type="paragraph" w:customStyle="1" w:styleId="22045E8698094554A9121341D5492EC6">
    <w:name w:val="22045E8698094554A9121341D5492EC6"/>
    <w:rsid w:val="00031FC8"/>
  </w:style>
  <w:style w:type="paragraph" w:customStyle="1" w:styleId="5E505744AA9A4234BF7032FB03064D5E">
    <w:name w:val="5E505744AA9A4234BF7032FB03064D5E"/>
    <w:rsid w:val="00D6587B"/>
  </w:style>
  <w:style w:type="paragraph" w:customStyle="1" w:styleId="BBC09065D41A490E918EED1431EDFF85">
    <w:name w:val="BBC09065D41A490E918EED1431EDFF85"/>
    <w:rsid w:val="00D6587B"/>
  </w:style>
  <w:style w:type="paragraph" w:customStyle="1" w:styleId="51A64788B3C24A978D1841C8CF2338C6">
    <w:name w:val="51A64788B3C24A978D1841C8CF2338C6"/>
    <w:rsid w:val="00D6587B"/>
  </w:style>
  <w:style w:type="paragraph" w:customStyle="1" w:styleId="BC5B13078BF54286B72F3213869C27E8">
    <w:name w:val="BC5B13078BF54286B72F3213869C27E8"/>
    <w:rsid w:val="00D6587B"/>
  </w:style>
  <w:style w:type="paragraph" w:customStyle="1" w:styleId="8752BC157A404C12AA9CEE3C26E3D201">
    <w:name w:val="8752BC157A404C12AA9CEE3C26E3D201"/>
    <w:rsid w:val="00D6587B"/>
  </w:style>
  <w:style w:type="paragraph" w:customStyle="1" w:styleId="02CE41CAFD0B432493212FB47F3A42D7">
    <w:name w:val="02CE41CAFD0B432493212FB47F3A42D7"/>
    <w:rsid w:val="00D6587B"/>
  </w:style>
  <w:style w:type="paragraph" w:customStyle="1" w:styleId="AE3DD781BF024AF9B0BE010CF15058B5">
    <w:name w:val="AE3DD781BF024AF9B0BE010CF15058B5"/>
    <w:rsid w:val="00D6587B"/>
  </w:style>
  <w:style w:type="paragraph" w:customStyle="1" w:styleId="7B49269B0A96433AA0E599999EAECE1E">
    <w:name w:val="7B49269B0A96433AA0E599999EAECE1E"/>
    <w:rsid w:val="00D6587B"/>
  </w:style>
  <w:style w:type="paragraph" w:customStyle="1" w:styleId="056911FD5EB44356BA6BDD207D0C2CA0">
    <w:name w:val="056911FD5EB44356BA6BDD207D0C2CA0"/>
    <w:rsid w:val="00D6587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66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ED1C24"/>
      </a:accent1>
      <a:accent2>
        <a:srgbClr val="ABBEE9"/>
      </a:accent2>
      <a:accent3>
        <a:srgbClr val="F2ECE1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31">
      <a:majorFont>
        <a:latin typeface="Source Sans Pro"/>
        <a:ea typeface=""/>
        <a:cs typeface=""/>
      </a:majorFont>
      <a:minorFont>
        <a:latin typeface="Source Sans Pro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_ip_UnifiedCompliancePolicyProperties xmlns="http://schemas.microsoft.com/sharepoint/v3" xsi:nil="true"/>
    <lcf76f155ced4ddcb4097134ff3c332f xmlns="71af3243-3dd4-4a8d-8c0d-dd76da1f02a5">
      <Terms xmlns="http://schemas.microsoft.com/office/infopath/2007/PartnerControls"/>
    </lcf76f155ced4ddcb4097134ff3c332f>
    <TaxCatchAll xmlns="230e9df3-be65-4c73-a93b-d1236ebd677e"/>
    <MediaServiceKeyPoints xmlns="71af3243-3dd4-4a8d-8c0d-dd76da1f02a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8" ma:contentTypeDescription="Create a new document." ma:contentTypeScope="" ma:versionID="22a266b9fa9a230c5a512669d8b298c3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eddc33fff6b14141ee5c74a0d29ea6a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  <xsd:element ref="ns1:_ip_UnifiedCompliancePolicyProperties" minOccurs="0"/>
                <xsd:element ref="ns1:_ip_UnifiedCompliancePolicyUIAction" minOccurs="0"/>
                <xsd:element ref="ns2:Image" minOccurs="0"/>
                <xsd:element ref="ns2:lcf76f155ced4ddcb4097134ff3c332f" minOccurs="0"/>
                <xsd:element ref="ns4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22" nillable="true" ma:displayName="Image" ma:format="Image" ma:internalName="Imag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lcf76f155ced4ddcb4097134ff3c332f" ma:index="24" nillable="true" ma:taxonomy="true" ma:internalName="lcf76f155ced4ddcb4097134ff3c332f" ma:taxonomyFieldName="MediaServiceAITags" ma:displayName="Image Tags" ma:readOnly="false" ma:fieldId="{5cf76f15-5ced-4ddc-b409-7134ff3c332f}" ma:taxonomyMulti="true" ma:sspId="e385fb40-52d4-4fae-9c5b-3e8ff8a5878e" ma:termSetId="09814cd3-568e-4e90-9814-8d621ff8fb84" ma:anchorId="00000000-0000-0000-0000-000000000000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5" nillable="true" ma:displayName="Taxonomy Catch All Column" ma:hidden="true" ma:list="{3f6bfcbc-3db3-4ae6-bd76-326f0798ad28}" ma:internalName="TaxCatchAll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DBF94CE-9930-4D53-BDBF-05F805537067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30E35777-2543-42CD-864E-4C6ADE7FE49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AB8F324-40A4-487F-8A3F-23A4BA1AFB9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Pizzamenu </Template>
  <TotalTime>0</TotalTime>
  <Pages>3</Pages>
  <Words>260</Words>
  <Characters>1430</Characters>
  <Application>Microsoft Office Word</Application>
  <DocSecurity>0</DocSecurity>
  <Lines>11</Lines>
  <Paragraphs>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2022-03-21T07:39:00Z</dcterms:created>
  <dcterms:modified xsi:type="dcterms:W3CDTF">2022-03-30T12:32:00Z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