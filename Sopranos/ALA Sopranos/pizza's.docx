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A70536" w14:textId="02014568" w:rsidR="00782913" w:rsidRPr="00782913" w:rsidRDefault="0040113A" w:rsidP="00F44889">
      <w:pPr>
        <w:ind w:left="720" w:hanging="720"/>
      </w:pPr>
      <w:r>
        <w:rPr>
          <w:noProof/>
        </w:rPr>
        <w:t>De 10 pizza’s voor het menukaart.</w:t>
      </w:r>
      <w:r>
        <w:rPr>
          <w:noProof/>
        </w:rPr>
        <w:drawing>
          <wp:inline distT="0" distB="0" distL="0" distR="0" wp14:anchorId="2E990986" wp14:editId="400F231C">
            <wp:extent cx="4320000" cy="2913093"/>
            <wp:effectExtent l="0" t="0" r="0" b="0"/>
            <wp:docPr id="5" name="Picture 5" descr="A pizza on a pla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zza on a plate&#10;&#10;Description automatically generated with medium confidence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57" t="18805" r="13181" b="15141"/>
                    <a:stretch/>
                  </pic:blipFill>
                  <pic:spPr bwMode="auto">
                    <a:xfrm>
                      <a:off x="0" y="0"/>
                      <a:ext cx="4320000" cy="2913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44889">
        <w:rPr>
          <w:noProof/>
        </w:rPr>
        <w:drawing>
          <wp:inline distT="0" distB="0" distL="0" distR="0" wp14:anchorId="64A3B453" wp14:editId="7749C3F1">
            <wp:extent cx="4320000" cy="2615510"/>
            <wp:effectExtent l="0" t="0" r="4445" b="0"/>
            <wp:docPr id="7" name="Picture 7" descr="A picture containing pizza, food, dish, fres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pizza, food, dish, fresh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1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913">
        <w:rPr>
          <w:noProof/>
        </w:rPr>
        <w:drawing>
          <wp:inline distT="0" distB="0" distL="0" distR="0" wp14:anchorId="3BE67CFD" wp14:editId="284FCFC0">
            <wp:extent cx="4320000" cy="2736214"/>
            <wp:effectExtent l="0" t="0" r="0" b="0"/>
            <wp:docPr id="6" name="Picture 6" descr="A pizza on a pla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zza on a plate&#10;&#10;Description automatically generated with medium confidence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09" t="11874" r="6114" b="14161"/>
                    <a:stretch/>
                  </pic:blipFill>
                  <pic:spPr bwMode="auto">
                    <a:xfrm>
                      <a:off x="0" y="0"/>
                      <a:ext cx="4320000" cy="2736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36D515" wp14:editId="51994AD0">
            <wp:extent cx="4320000" cy="2664457"/>
            <wp:effectExtent l="0" t="0" r="4445" b="3175"/>
            <wp:docPr id="15" name="Picture 15" descr="A pizza with broccoli and mushroom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zza with broccoli and mushrooms&#10;&#10;Description automatically generated with low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6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DB72AB" wp14:editId="74CAFEA2">
            <wp:extent cx="4320000" cy="3034115"/>
            <wp:effectExtent l="0" t="0" r="4445" b="0"/>
            <wp:docPr id="9" name="Picture 9" descr="A picture containing food, dish, pizza, fritt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food, dish, pizza, frittata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03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898CC3" wp14:editId="55FDACF7">
            <wp:extent cx="4320000" cy="2874842"/>
            <wp:effectExtent l="0" t="0" r="4445" b="0"/>
            <wp:docPr id="12" name="Picture 12" descr="A pizza with cheese and topping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zza with cheese and toppings&#10;&#10;Description automatically generated with low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7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0313E3" wp14:editId="4D1EEE24">
            <wp:extent cx="4320000" cy="3954611"/>
            <wp:effectExtent l="0" t="0" r="4445" b="8255"/>
            <wp:docPr id="8" name="Picture 8" descr="A picture containing dish,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dish, food&#10;&#10;Description automatically generated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21" t="3500" r="8629"/>
                    <a:stretch/>
                  </pic:blipFill>
                  <pic:spPr bwMode="auto">
                    <a:xfrm>
                      <a:off x="0" y="0"/>
                      <a:ext cx="4320000" cy="3954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82913">
        <w:rPr>
          <w:noProof/>
        </w:rPr>
        <w:drawing>
          <wp:inline distT="0" distB="0" distL="0" distR="0" wp14:anchorId="37E6A70A" wp14:editId="566569FC">
            <wp:extent cx="4320000" cy="3923152"/>
            <wp:effectExtent l="0" t="0" r="4445" b="1270"/>
            <wp:docPr id="11" name="Picture 11" descr="A pizza with cheese and topping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zza with cheese and toppings&#10;&#10;Description automatically generated with low confidenc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92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D847B3" wp14:editId="09437253">
            <wp:extent cx="4320000" cy="3373616"/>
            <wp:effectExtent l="0" t="0" r="0" b="0"/>
            <wp:docPr id="10" name="Picture 10" descr="A plate of foo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late of food&#10;&#10;Description automatically generated with low confidence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32" t="11132" r="13544" b="10434"/>
                    <a:stretch/>
                  </pic:blipFill>
                  <pic:spPr bwMode="auto">
                    <a:xfrm>
                      <a:off x="0" y="0"/>
                      <a:ext cx="4320000" cy="3373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82913">
        <w:rPr>
          <w:noProof/>
        </w:rPr>
        <w:drawing>
          <wp:inline distT="0" distB="0" distL="0" distR="0" wp14:anchorId="1B29D1EB" wp14:editId="5EABC712">
            <wp:extent cx="4320000" cy="3581433"/>
            <wp:effectExtent l="0" t="0" r="0" b="0"/>
            <wp:docPr id="13" name="Picture 13" descr="A pizza on a pla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zza on a plate&#10;&#10;Description automatically generated with medium confidence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26" r="9581"/>
                    <a:stretch/>
                  </pic:blipFill>
                  <pic:spPr bwMode="auto">
                    <a:xfrm>
                      <a:off x="0" y="0"/>
                      <a:ext cx="4320000" cy="3581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82913" w:rsidRPr="00782913" w:rsidSect="0040113A">
      <w:headerReference w:type="default" r:id="rId20"/>
      <w:pgSz w:w="11906" w:h="16838" w:code="9"/>
      <w:pgMar w:top="1417" w:right="1417" w:bottom="1417" w:left="1417" w:header="288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D2E49F" w14:textId="77777777" w:rsidR="00746479" w:rsidRDefault="00746479" w:rsidP="00D52D6E">
      <w:pPr>
        <w:spacing w:after="0" w:line="240" w:lineRule="auto"/>
      </w:pPr>
      <w:r>
        <w:separator/>
      </w:r>
    </w:p>
  </w:endnote>
  <w:endnote w:type="continuationSeparator" w:id="0">
    <w:p w14:paraId="070AB73E" w14:textId="77777777" w:rsidR="00746479" w:rsidRDefault="00746479" w:rsidP="00D52D6E">
      <w:pPr>
        <w:spacing w:after="0" w:line="240" w:lineRule="auto"/>
      </w:pPr>
      <w:r>
        <w:continuationSeparator/>
      </w:r>
    </w:p>
  </w:endnote>
  <w:endnote w:type="continuationNotice" w:id="1">
    <w:p w14:paraId="2C9C6532" w14:textId="77777777" w:rsidR="00746479" w:rsidRDefault="0074647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ourceSansPro-Regular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64A820" w14:textId="77777777" w:rsidR="00746479" w:rsidRDefault="00746479" w:rsidP="00D52D6E">
      <w:pPr>
        <w:spacing w:after="0" w:line="240" w:lineRule="auto"/>
      </w:pPr>
      <w:r>
        <w:separator/>
      </w:r>
    </w:p>
  </w:footnote>
  <w:footnote w:type="continuationSeparator" w:id="0">
    <w:p w14:paraId="0F0A006C" w14:textId="77777777" w:rsidR="00746479" w:rsidRDefault="00746479" w:rsidP="00D52D6E">
      <w:pPr>
        <w:spacing w:after="0" w:line="240" w:lineRule="auto"/>
      </w:pPr>
      <w:r>
        <w:continuationSeparator/>
      </w:r>
    </w:p>
  </w:footnote>
  <w:footnote w:type="continuationNotice" w:id="1">
    <w:p w14:paraId="7173561C" w14:textId="77777777" w:rsidR="00746479" w:rsidRDefault="00746479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6E181A" w14:textId="77777777" w:rsidR="000528EA" w:rsidRPr="00202CAE" w:rsidRDefault="000528EA" w:rsidP="00381E02">
    <w:pPr>
      <w:pStyle w:val="NoSpaci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CB1C30"/>
    <w:multiLevelType w:val="hybridMultilevel"/>
    <w:tmpl w:val="2F52AAAE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C743DB"/>
    <w:multiLevelType w:val="hybridMultilevel"/>
    <w:tmpl w:val="B0065F5E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70640C"/>
    <w:multiLevelType w:val="hybridMultilevel"/>
    <w:tmpl w:val="F3CC782A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7530F7"/>
    <w:multiLevelType w:val="hybridMultilevel"/>
    <w:tmpl w:val="4E3E0714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1710C3D"/>
    <w:multiLevelType w:val="hybridMultilevel"/>
    <w:tmpl w:val="5DD41B58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61F7CF0"/>
    <w:multiLevelType w:val="hybridMultilevel"/>
    <w:tmpl w:val="D236DFEA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B0145B1"/>
    <w:multiLevelType w:val="hybridMultilevel"/>
    <w:tmpl w:val="9CF4E834"/>
    <w:lvl w:ilvl="0" w:tplc="2A4AE4BC">
      <w:start w:val="1"/>
      <w:numFmt w:val="bullet"/>
      <w:lvlText w:val="*"/>
      <w:lvlJc w:val="left"/>
      <w:pPr>
        <w:ind w:left="720" w:hanging="360"/>
      </w:pPr>
      <w:rPr>
        <w:rFonts w:ascii="Source Sans Pro" w:hAnsi="Source Sans Pro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1630356"/>
    <w:multiLevelType w:val="hybridMultilevel"/>
    <w:tmpl w:val="266A324A"/>
    <w:lvl w:ilvl="0" w:tplc="D4F45660">
      <w:start w:val="14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1ED7F2D"/>
    <w:multiLevelType w:val="hybridMultilevel"/>
    <w:tmpl w:val="48BA55D2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EA97A68"/>
    <w:multiLevelType w:val="hybridMultilevel"/>
    <w:tmpl w:val="7E4245AA"/>
    <w:lvl w:ilvl="0" w:tplc="2A4AE4BC">
      <w:start w:val="1"/>
      <w:numFmt w:val="bullet"/>
      <w:lvlText w:val="*"/>
      <w:lvlJc w:val="left"/>
      <w:pPr>
        <w:ind w:left="360" w:hanging="360"/>
      </w:pPr>
      <w:rPr>
        <w:rFonts w:ascii="Source Sans Pro" w:hAnsi="Source Sans Pro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7"/>
  </w:num>
  <w:num w:numId="3">
    <w:abstractNumId w:val="9"/>
  </w:num>
  <w:num w:numId="4">
    <w:abstractNumId w:val="5"/>
  </w:num>
  <w:num w:numId="5">
    <w:abstractNumId w:val="2"/>
  </w:num>
  <w:num w:numId="6">
    <w:abstractNumId w:val="4"/>
  </w:num>
  <w:num w:numId="7">
    <w:abstractNumId w:val="1"/>
  </w:num>
  <w:num w:numId="8">
    <w:abstractNumId w:val="8"/>
  </w:num>
  <w:num w:numId="9">
    <w:abstractNumId w:val="0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removePersonalInformation/>
  <w:removeDateAndTime/>
  <w:displayBackgroundShape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3E58"/>
    <w:rsid w:val="0003079D"/>
    <w:rsid w:val="00047BA5"/>
    <w:rsid w:val="000528EA"/>
    <w:rsid w:val="00053ED2"/>
    <w:rsid w:val="00057C8D"/>
    <w:rsid w:val="000622C5"/>
    <w:rsid w:val="00081B13"/>
    <w:rsid w:val="0008239D"/>
    <w:rsid w:val="0008455E"/>
    <w:rsid w:val="000871F5"/>
    <w:rsid w:val="000A59ED"/>
    <w:rsid w:val="000A5F48"/>
    <w:rsid w:val="000B39B8"/>
    <w:rsid w:val="000C4BCE"/>
    <w:rsid w:val="000D6A9A"/>
    <w:rsid w:val="000E2075"/>
    <w:rsid w:val="00103E58"/>
    <w:rsid w:val="00110E82"/>
    <w:rsid w:val="00137472"/>
    <w:rsid w:val="00156571"/>
    <w:rsid w:val="00170FDA"/>
    <w:rsid w:val="0019219B"/>
    <w:rsid w:val="001B18AC"/>
    <w:rsid w:val="00200647"/>
    <w:rsid w:val="00202CAE"/>
    <w:rsid w:val="00256E65"/>
    <w:rsid w:val="002602F9"/>
    <w:rsid w:val="00265138"/>
    <w:rsid w:val="00266980"/>
    <w:rsid w:val="00280CBD"/>
    <w:rsid w:val="00295226"/>
    <w:rsid w:val="002B08B0"/>
    <w:rsid w:val="00302429"/>
    <w:rsid w:val="00325290"/>
    <w:rsid w:val="003317B4"/>
    <w:rsid w:val="003444B6"/>
    <w:rsid w:val="00381E02"/>
    <w:rsid w:val="003924C2"/>
    <w:rsid w:val="003B57F1"/>
    <w:rsid w:val="003E1F73"/>
    <w:rsid w:val="003F0B1E"/>
    <w:rsid w:val="003F289D"/>
    <w:rsid w:val="0040113A"/>
    <w:rsid w:val="00401583"/>
    <w:rsid w:val="004017DA"/>
    <w:rsid w:val="00405052"/>
    <w:rsid w:val="00432AAC"/>
    <w:rsid w:val="00437F79"/>
    <w:rsid w:val="00460A5A"/>
    <w:rsid w:val="00486560"/>
    <w:rsid w:val="00493C9D"/>
    <w:rsid w:val="004A7E4A"/>
    <w:rsid w:val="004B5D63"/>
    <w:rsid w:val="004B75F6"/>
    <w:rsid w:val="004C7E9A"/>
    <w:rsid w:val="004F01D9"/>
    <w:rsid w:val="004F024D"/>
    <w:rsid w:val="00501D12"/>
    <w:rsid w:val="00512C1B"/>
    <w:rsid w:val="00515AED"/>
    <w:rsid w:val="0052209C"/>
    <w:rsid w:val="005261D2"/>
    <w:rsid w:val="00534D48"/>
    <w:rsid w:val="00573B18"/>
    <w:rsid w:val="00592D9A"/>
    <w:rsid w:val="005A0C7C"/>
    <w:rsid w:val="005C70A5"/>
    <w:rsid w:val="00611411"/>
    <w:rsid w:val="00626E5D"/>
    <w:rsid w:val="006273B8"/>
    <w:rsid w:val="006562FD"/>
    <w:rsid w:val="00671028"/>
    <w:rsid w:val="0067525E"/>
    <w:rsid w:val="0068006E"/>
    <w:rsid w:val="006C6E57"/>
    <w:rsid w:val="006D5B5B"/>
    <w:rsid w:val="006F044B"/>
    <w:rsid w:val="00713D94"/>
    <w:rsid w:val="00725DDE"/>
    <w:rsid w:val="00746479"/>
    <w:rsid w:val="00747401"/>
    <w:rsid w:val="00750E57"/>
    <w:rsid w:val="00760F02"/>
    <w:rsid w:val="00782913"/>
    <w:rsid w:val="0079797B"/>
    <w:rsid w:val="007A63BE"/>
    <w:rsid w:val="007B190D"/>
    <w:rsid w:val="007B26E0"/>
    <w:rsid w:val="007B7860"/>
    <w:rsid w:val="007B7CB6"/>
    <w:rsid w:val="00825005"/>
    <w:rsid w:val="00855806"/>
    <w:rsid w:val="008600E0"/>
    <w:rsid w:val="008642FD"/>
    <w:rsid w:val="00882F14"/>
    <w:rsid w:val="00885618"/>
    <w:rsid w:val="0088626E"/>
    <w:rsid w:val="00891489"/>
    <w:rsid w:val="008E4830"/>
    <w:rsid w:val="008F0A93"/>
    <w:rsid w:val="008F3E98"/>
    <w:rsid w:val="0091262E"/>
    <w:rsid w:val="00916F6A"/>
    <w:rsid w:val="009207B1"/>
    <w:rsid w:val="009436A3"/>
    <w:rsid w:val="009666F6"/>
    <w:rsid w:val="009722D3"/>
    <w:rsid w:val="0097416B"/>
    <w:rsid w:val="009830D0"/>
    <w:rsid w:val="009918A5"/>
    <w:rsid w:val="00994530"/>
    <w:rsid w:val="009C106D"/>
    <w:rsid w:val="009C748E"/>
    <w:rsid w:val="009E0E85"/>
    <w:rsid w:val="009E6EF3"/>
    <w:rsid w:val="009F110D"/>
    <w:rsid w:val="009F206C"/>
    <w:rsid w:val="009F7CE4"/>
    <w:rsid w:val="00A14E98"/>
    <w:rsid w:val="00A20AE5"/>
    <w:rsid w:val="00A2564D"/>
    <w:rsid w:val="00A3086A"/>
    <w:rsid w:val="00A3391B"/>
    <w:rsid w:val="00A425EF"/>
    <w:rsid w:val="00A509CA"/>
    <w:rsid w:val="00A5135D"/>
    <w:rsid w:val="00A53A28"/>
    <w:rsid w:val="00A62DB3"/>
    <w:rsid w:val="00A73F10"/>
    <w:rsid w:val="00A7483E"/>
    <w:rsid w:val="00A75903"/>
    <w:rsid w:val="00A84403"/>
    <w:rsid w:val="00A87290"/>
    <w:rsid w:val="00A938E1"/>
    <w:rsid w:val="00AB2F32"/>
    <w:rsid w:val="00AB5C7E"/>
    <w:rsid w:val="00AB61AD"/>
    <w:rsid w:val="00AD382A"/>
    <w:rsid w:val="00AE52DC"/>
    <w:rsid w:val="00B12F2D"/>
    <w:rsid w:val="00B17855"/>
    <w:rsid w:val="00B43AF3"/>
    <w:rsid w:val="00B501FE"/>
    <w:rsid w:val="00B665F5"/>
    <w:rsid w:val="00BC6D07"/>
    <w:rsid w:val="00BD6BA3"/>
    <w:rsid w:val="00C03CD6"/>
    <w:rsid w:val="00C12E9D"/>
    <w:rsid w:val="00C15A46"/>
    <w:rsid w:val="00C17686"/>
    <w:rsid w:val="00C25E17"/>
    <w:rsid w:val="00C40D60"/>
    <w:rsid w:val="00C41D38"/>
    <w:rsid w:val="00C757FE"/>
    <w:rsid w:val="00C8439E"/>
    <w:rsid w:val="00C9205F"/>
    <w:rsid w:val="00C92B61"/>
    <w:rsid w:val="00C955E6"/>
    <w:rsid w:val="00CA5EA1"/>
    <w:rsid w:val="00CB055F"/>
    <w:rsid w:val="00CC4EFC"/>
    <w:rsid w:val="00CD51D4"/>
    <w:rsid w:val="00CE4D47"/>
    <w:rsid w:val="00CE7C71"/>
    <w:rsid w:val="00D02B36"/>
    <w:rsid w:val="00D0637B"/>
    <w:rsid w:val="00D133BB"/>
    <w:rsid w:val="00D13653"/>
    <w:rsid w:val="00D14E04"/>
    <w:rsid w:val="00D2030F"/>
    <w:rsid w:val="00D2334A"/>
    <w:rsid w:val="00D24F2B"/>
    <w:rsid w:val="00D43C97"/>
    <w:rsid w:val="00D44E87"/>
    <w:rsid w:val="00D514DC"/>
    <w:rsid w:val="00D52D6E"/>
    <w:rsid w:val="00D56679"/>
    <w:rsid w:val="00D56C3A"/>
    <w:rsid w:val="00D60E1F"/>
    <w:rsid w:val="00D66383"/>
    <w:rsid w:val="00D66F6D"/>
    <w:rsid w:val="00D951A8"/>
    <w:rsid w:val="00D95275"/>
    <w:rsid w:val="00DA115C"/>
    <w:rsid w:val="00DA57C9"/>
    <w:rsid w:val="00DB363C"/>
    <w:rsid w:val="00DC2A76"/>
    <w:rsid w:val="00DC39D8"/>
    <w:rsid w:val="00DD131B"/>
    <w:rsid w:val="00DE0A43"/>
    <w:rsid w:val="00DE35B9"/>
    <w:rsid w:val="00DF562F"/>
    <w:rsid w:val="00E11EF5"/>
    <w:rsid w:val="00E2260E"/>
    <w:rsid w:val="00E25623"/>
    <w:rsid w:val="00E311A3"/>
    <w:rsid w:val="00E526A8"/>
    <w:rsid w:val="00E5698A"/>
    <w:rsid w:val="00E72056"/>
    <w:rsid w:val="00E90427"/>
    <w:rsid w:val="00EC5761"/>
    <w:rsid w:val="00EF1A77"/>
    <w:rsid w:val="00F06A05"/>
    <w:rsid w:val="00F129E0"/>
    <w:rsid w:val="00F16FBA"/>
    <w:rsid w:val="00F214C8"/>
    <w:rsid w:val="00F24E19"/>
    <w:rsid w:val="00F30C40"/>
    <w:rsid w:val="00F34818"/>
    <w:rsid w:val="00F44889"/>
    <w:rsid w:val="00F518C1"/>
    <w:rsid w:val="00F54F33"/>
    <w:rsid w:val="00F664C9"/>
    <w:rsid w:val="00F827C2"/>
    <w:rsid w:val="00F8596C"/>
    <w:rsid w:val="00F977A4"/>
    <w:rsid w:val="00FD4ACC"/>
    <w:rsid w:val="00FF28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BC93EEC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qFormat="1"/>
    <w:lsdException w:name="heading 3" w:semiHidden="1" w:uiPriority="9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Normal">
    <w:name w:val="Normal"/>
    <w:qFormat/>
    <w:rsid w:val="00CD51D4"/>
    <w:rPr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D43C97"/>
    <w:pPr>
      <w:keepNext/>
      <w:keepLines/>
      <w:spacing w:after="0" w:line="240" w:lineRule="auto"/>
      <w:outlineLvl w:val="0"/>
    </w:pPr>
    <w:rPr>
      <w:rFonts w:asciiTheme="majorHAnsi" w:eastAsiaTheme="majorEastAsia" w:hAnsiTheme="majorHAnsi" w:cstheme="majorBidi"/>
      <w:b/>
      <w:caps/>
      <w:color w:val="ED1C24" w:themeColor="accent1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E48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semiHidden/>
    <w:rsid w:val="0015657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CD51D4"/>
    <w:rPr>
      <w:sz w:val="20"/>
    </w:rPr>
  </w:style>
  <w:style w:type="paragraph" w:styleId="Footer">
    <w:name w:val="footer"/>
    <w:basedOn w:val="Normal"/>
    <w:link w:val="FooterChar"/>
    <w:uiPriority w:val="99"/>
    <w:semiHidden/>
    <w:rsid w:val="00D52D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626E5D"/>
    <w:rPr>
      <w:sz w:val="20"/>
    </w:rPr>
  </w:style>
  <w:style w:type="paragraph" w:customStyle="1" w:styleId="Artikelenprijsgecentreerd">
    <w:name w:val="Artikel en prijs gecentreerd"/>
    <w:basedOn w:val="Artikelenprijs"/>
    <w:qFormat/>
    <w:rsid w:val="006273B8"/>
    <w:pPr>
      <w:jc w:val="center"/>
    </w:pPr>
  </w:style>
  <w:style w:type="paragraph" w:customStyle="1" w:styleId="Titelgecentreerd">
    <w:name w:val="Titel gecentreerd"/>
    <w:basedOn w:val="Title"/>
    <w:qFormat/>
    <w:rsid w:val="00381E02"/>
    <w:pPr>
      <w:jc w:val="center"/>
    </w:pPr>
  </w:style>
  <w:style w:type="character" w:styleId="PlaceholderText">
    <w:name w:val="Placeholder Text"/>
    <w:basedOn w:val="DefaultParagraphFont"/>
    <w:uiPriority w:val="99"/>
    <w:semiHidden/>
    <w:rsid w:val="00381E02"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rsid w:val="00381E02"/>
    <w:pPr>
      <w:outlineLvl w:val="0"/>
    </w:pPr>
    <w:rPr>
      <w:rFonts w:asciiTheme="majorHAnsi" w:eastAsiaTheme="majorEastAsia" w:hAnsiTheme="majorHAnsi" w:cstheme="majorBidi"/>
      <w:b/>
      <w:caps/>
      <w:color w:val="ABBEE9" w:themeColor="accent2"/>
      <w:spacing w:val="-10"/>
      <w:kern w:val="28"/>
      <w:sz w:val="9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81E02"/>
    <w:rPr>
      <w:rFonts w:asciiTheme="majorHAnsi" w:eastAsiaTheme="majorEastAsia" w:hAnsiTheme="majorHAnsi" w:cstheme="majorBidi"/>
      <w:b/>
      <w:caps/>
      <w:color w:val="ABBEE9" w:themeColor="accent2"/>
      <w:spacing w:val="-10"/>
      <w:kern w:val="28"/>
      <w:sz w:val="96"/>
      <w:szCs w:val="56"/>
    </w:rPr>
  </w:style>
  <w:style w:type="paragraph" w:styleId="NoSpacing">
    <w:name w:val="No Spacing"/>
    <w:uiPriority w:val="1"/>
    <w:qFormat/>
    <w:rsid w:val="00381E02"/>
    <w:pPr>
      <w:spacing w:after="0" w:line="240" w:lineRule="auto"/>
    </w:pPr>
    <w:rPr>
      <w:sz w:val="20"/>
    </w:rPr>
  </w:style>
  <w:style w:type="paragraph" w:customStyle="1" w:styleId="Grafischanker">
    <w:name w:val="Grafisch anker"/>
    <w:basedOn w:val="Normal"/>
    <w:qFormat/>
    <w:rsid w:val="00137472"/>
    <w:pPr>
      <w:spacing w:after="0"/>
    </w:pPr>
    <w:rPr>
      <w:noProof/>
      <w:sz w:val="12"/>
    </w:rPr>
  </w:style>
  <w:style w:type="character" w:customStyle="1" w:styleId="Heading1Char">
    <w:name w:val="Heading 1 Char"/>
    <w:basedOn w:val="DefaultParagraphFont"/>
    <w:link w:val="Heading1"/>
    <w:uiPriority w:val="9"/>
    <w:rsid w:val="00D43C97"/>
    <w:rPr>
      <w:rFonts w:asciiTheme="majorHAnsi" w:eastAsiaTheme="majorEastAsia" w:hAnsiTheme="majorHAnsi" w:cstheme="majorBidi"/>
      <w:b/>
      <w:caps/>
      <w:color w:val="ED1C24" w:themeColor="accent1"/>
      <w:sz w:val="32"/>
      <w:szCs w:val="32"/>
    </w:rPr>
  </w:style>
  <w:style w:type="paragraph" w:customStyle="1" w:styleId="Kop1gecentreerd">
    <w:name w:val="Kop 1 gecentreerd"/>
    <w:basedOn w:val="Heading1"/>
    <w:qFormat/>
    <w:rsid w:val="00460A5A"/>
    <w:pPr>
      <w:jc w:val="center"/>
    </w:pPr>
  </w:style>
  <w:style w:type="paragraph" w:customStyle="1" w:styleId="Artikelenprijs">
    <w:name w:val="Artikel en prijs"/>
    <w:basedOn w:val="Normal"/>
    <w:qFormat/>
    <w:rsid w:val="00AB5C7E"/>
    <w:pPr>
      <w:tabs>
        <w:tab w:val="right" w:leader="dot" w:pos="3600"/>
        <w:tab w:val="right" w:leader="dot" w:pos="8531"/>
      </w:tabs>
      <w:autoSpaceDE w:val="0"/>
      <w:autoSpaceDN w:val="0"/>
      <w:adjustRightInd w:val="0"/>
      <w:spacing w:after="0" w:line="240" w:lineRule="auto"/>
    </w:pPr>
    <w:rPr>
      <w:b/>
      <w:sz w:val="24"/>
    </w:rPr>
  </w:style>
  <w:style w:type="paragraph" w:customStyle="1" w:styleId="Normaalgecentreerd">
    <w:name w:val="Normaal gecentreerd"/>
    <w:basedOn w:val="Normal"/>
    <w:qFormat/>
    <w:rsid w:val="006273B8"/>
    <w:pPr>
      <w:spacing w:after="0" w:line="240" w:lineRule="auto"/>
      <w:jc w:val="center"/>
    </w:pPr>
    <w:rPr>
      <w:rFonts w:ascii="SourceSansPro-Regular" w:hAnsi="SourceSansPro-Regular" w:cs="SourceSansPro-Regular"/>
      <w:szCs w:val="20"/>
    </w:rPr>
  </w:style>
  <w:style w:type="paragraph" w:customStyle="1" w:styleId="Artikelenprijslang">
    <w:name w:val="Artikel en prijs lang"/>
    <w:basedOn w:val="Artikelenprijs"/>
    <w:qFormat/>
    <w:rsid w:val="00DC2A76"/>
    <w:pPr>
      <w:tabs>
        <w:tab w:val="clear" w:pos="3600"/>
      </w:tabs>
    </w:pPr>
  </w:style>
  <w:style w:type="paragraph" w:styleId="ListParagraph">
    <w:name w:val="List Paragraph"/>
    <w:basedOn w:val="Normal"/>
    <w:uiPriority w:val="34"/>
    <w:qFormat/>
    <w:rsid w:val="00D24F2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23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5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ebruiker\AppData\Roaming\Microsoft\Templates\Pizzamenu%20.dotx" TargetMode="External"/></Relationships>
</file>

<file path=word/theme/theme1.xml><?xml version="1.0" encoding="utf-8"?>
<a:theme xmlns:a="http://schemas.openxmlformats.org/drawingml/2006/main" name="Office Theme">
  <a:themeElements>
    <a:clrScheme name="Custom 66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ED1C24"/>
      </a:accent1>
      <a:accent2>
        <a:srgbClr val="ABBEE9"/>
      </a:accent2>
      <a:accent3>
        <a:srgbClr val="F2ECE1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31">
      <a:majorFont>
        <a:latin typeface="Source Sans Pro"/>
        <a:ea typeface=""/>
        <a:cs typeface=""/>
      </a:majorFont>
      <a:minorFont>
        <a:latin typeface="Source Sans Pro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8" ma:contentTypeDescription="Create a new document." ma:contentTypeScope="" ma:versionID="22a266b9fa9a230c5a512669d8b298c3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eddc33fff6b14141ee5c74a0d29ea6a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  <xsd:element ref="ns1:_ip_UnifiedCompliancePolicyProperties" minOccurs="0"/>
                <xsd:element ref="ns1:_ip_UnifiedCompliancePolicyUIAction" minOccurs="0"/>
                <xsd:element ref="ns2:Image" minOccurs="0"/>
                <xsd:element ref="ns2:lcf76f155ced4ddcb4097134ff3c332f" minOccurs="0"/>
                <xsd:element ref="ns4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22" nillable="true" ma:displayName="Image" ma:format="Image" ma:internalName="Imag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lcf76f155ced4ddcb4097134ff3c332f" ma:index="24" nillable="true" ma:taxonomy="true" ma:internalName="lcf76f155ced4ddcb4097134ff3c332f" ma:taxonomyFieldName="MediaServiceAITags" ma:displayName="Image Tags" ma:readOnly="false" ma:fieldId="{5cf76f15-5ced-4ddc-b409-7134ff3c332f}" ma:taxonomyMulti="true" ma:sspId="e385fb40-52d4-4fae-9c5b-3e8ff8a5878e" ma:termSetId="09814cd3-568e-4e90-9814-8d621ff8fb84" ma:anchorId="00000000-0000-0000-0000-000000000000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5" nillable="true" ma:displayName="Taxonomy Catch All Column" ma:hidden="true" ma:list="{3f6bfcbc-3db3-4ae6-bd76-326f0798ad28}" ma:internalName="TaxCatchAll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_ip_UnifiedCompliancePolicyProperties xmlns="http://schemas.microsoft.com/sharepoint/v3" xsi:nil="true"/>
    <lcf76f155ced4ddcb4097134ff3c332f xmlns="71af3243-3dd4-4a8d-8c0d-dd76da1f02a5">
      <Terms xmlns="http://schemas.microsoft.com/office/infopath/2007/PartnerControls"/>
    </lcf76f155ced4ddcb4097134ff3c332f>
    <TaxCatchAll xmlns="230e9df3-be65-4c73-a93b-d1236ebd677e"/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30E35777-2543-42CD-864E-4C6ADE7FE49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DBF94CE-9930-4D53-BDBF-05F805537067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3.xml><?xml version="1.0" encoding="utf-8"?>
<ds:datastoreItem xmlns:ds="http://schemas.openxmlformats.org/officeDocument/2006/customXml" ds:itemID="{BAB8F324-40A4-487F-8A3F-23A4BA1AFB97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Pizzamenu </Template>
  <TotalTime>0</TotalTime>
  <Pages>4</Pages>
  <Words>6</Words>
  <Characters>38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2022-03-27T18:02:00Z</dcterms:created>
  <dcterms:modified xsi:type="dcterms:W3CDTF">2022-03-27T19:38:00Z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